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DF8F4" w14:textId="3989D839" w:rsidR="00365484" w:rsidRPr="007355B1" w:rsidRDefault="000010B3" w:rsidP="00365484">
      <w:pPr>
        <w:jc w:val="center"/>
        <w:rPr>
          <w:rFonts w:cs="Arial"/>
        </w:rPr>
      </w:pPr>
      <w:r>
        <w:rPr>
          <w:rFonts w:cs="Arial"/>
          <w:noProof/>
          <w:lang w:val="en-US"/>
        </w:rPr>
        <w:drawing>
          <wp:inline distT="0" distB="0" distL="0" distR="0" wp14:anchorId="7838E29D" wp14:editId="676BAC1F">
            <wp:extent cx="1462193" cy="87731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2s.com.v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776" cy="8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28235F3E" w:rsidR="005E64CE" w:rsidRPr="00D614BF" w:rsidRDefault="007E00CF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38"/>
          <w:szCs w:val="24"/>
          <w:lang w:val="en-US"/>
        </w:rPr>
      </w:pPr>
      <w:bookmarkStart w:id="0" w:name="_Hlk11074107"/>
      <w:r w:rsidRPr="00D614BF">
        <w:rPr>
          <w:rFonts w:eastAsia="Times New Roman" w:cs="Arial"/>
          <w:b/>
          <w:i/>
          <w:color w:val="AC0000"/>
          <w:spacing w:val="40"/>
          <w:sz w:val="38"/>
          <w:szCs w:val="24"/>
          <w:lang w:val="en-US"/>
        </w:rPr>
        <w:t xml:space="preserve">JAVA </w:t>
      </w:r>
      <w:r w:rsidR="00D614BF" w:rsidRPr="00D614BF">
        <w:rPr>
          <w:rFonts w:eastAsia="Times New Roman" w:cs="Arial"/>
          <w:b/>
          <w:i/>
          <w:color w:val="AC0000"/>
          <w:spacing w:val="40"/>
          <w:sz w:val="38"/>
          <w:szCs w:val="24"/>
          <w:lang w:val="en-US"/>
        </w:rPr>
        <w:t>SE ESSENTIALS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349421A1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4BDD327D" w14:textId="26C195D1" w:rsidR="00983D94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7355B1">
        <w:rPr>
          <w:rFonts w:cs="Arial"/>
        </w:rPr>
        <w:fldChar w:fldCharType="begin"/>
      </w:r>
      <w:r w:rsidR="002F3B39" w:rsidRPr="007355B1">
        <w:rPr>
          <w:rFonts w:cs="Arial"/>
        </w:rPr>
        <w:instrText xml:space="preserve"> TOC \o "1-3" \h \z \u </w:instrText>
      </w:r>
      <w:r w:rsidRPr="007355B1">
        <w:rPr>
          <w:rFonts w:cs="Arial"/>
        </w:rPr>
        <w:fldChar w:fldCharType="separate"/>
      </w:r>
      <w:hyperlink w:anchor="_Toc11313193" w:history="1">
        <w:r w:rsidR="00983D94" w:rsidRPr="00A633B8">
          <w:rPr>
            <w:rStyle w:val="Hyperlink"/>
            <w:rFonts w:cs="Arial"/>
            <w:noProof/>
          </w:rPr>
          <w:t>Day 1. Lab 1: Java Introduction</w:t>
        </w:r>
        <w:r w:rsidR="00983D94">
          <w:rPr>
            <w:noProof/>
            <w:webHidden/>
          </w:rPr>
          <w:tab/>
        </w:r>
        <w:r w:rsidR="00983D94">
          <w:rPr>
            <w:noProof/>
            <w:webHidden/>
          </w:rPr>
          <w:fldChar w:fldCharType="begin"/>
        </w:r>
        <w:r w:rsidR="00983D94">
          <w:rPr>
            <w:noProof/>
            <w:webHidden/>
          </w:rPr>
          <w:instrText xml:space="preserve"> PAGEREF _Toc11313193 \h </w:instrText>
        </w:r>
        <w:r w:rsidR="00983D94">
          <w:rPr>
            <w:noProof/>
            <w:webHidden/>
          </w:rPr>
        </w:r>
        <w:r w:rsidR="00983D94">
          <w:rPr>
            <w:noProof/>
            <w:webHidden/>
          </w:rPr>
          <w:fldChar w:fldCharType="separate"/>
        </w:r>
        <w:r w:rsidR="00983D94">
          <w:rPr>
            <w:noProof/>
            <w:webHidden/>
          </w:rPr>
          <w:t>4</w:t>
        </w:r>
        <w:r w:rsidR="00983D94">
          <w:rPr>
            <w:noProof/>
            <w:webHidden/>
          </w:rPr>
          <w:fldChar w:fldCharType="end"/>
        </w:r>
      </w:hyperlink>
    </w:p>
    <w:p w14:paraId="7FE6D2A7" w14:textId="47064C20" w:rsidR="00983D94" w:rsidRDefault="00040CD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313194" w:history="1">
        <w:r w:rsidR="00983D94" w:rsidRPr="00A633B8">
          <w:rPr>
            <w:rStyle w:val="Hyperlink"/>
            <w:noProof/>
          </w:rPr>
          <w:t>Lab Specification:</w:t>
        </w:r>
        <w:r w:rsidR="00983D94">
          <w:rPr>
            <w:noProof/>
            <w:webHidden/>
          </w:rPr>
          <w:tab/>
        </w:r>
        <w:r w:rsidR="00983D94">
          <w:rPr>
            <w:noProof/>
            <w:webHidden/>
          </w:rPr>
          <w:fldChar w:fldCharType="begin"/>
        </w:r>
        <w:r w:rsidR="00983D94">
          <w:rPr>
            <w:noProof/>
            <w:webHidden/>
          </w:rPr>
          <w:instrText xml:space="preserve"> PAGEREF _Toc11313194 \h </w:instrText>
        </w:r>
        <w:r w:rsidR="00983D94">
          <w:rPr>
            <w:noProof/>
            <w:webHidden/>
          </w:rPr>
        </w:r>
        <w:r w:rsidR="00983D94">
          <w:rPr>
            <w:noProof/>
            <w:webHidden/>
          </w:rPr>
          <w:fldChar w:fldCharType="separate"/>
        </w:r>
        <w:r w:rsidR="00983D94">
          <w:rPr>
            <w:noProof/>
            <w:webHidden/>
          </w:rPr>
          <w:t>4</w:t>
        </w:r>
        <w:r w:rsidR="00983D94">
          <w:rPr>
            <w:noProof/>
            <w:webHidden/>
          </w:rPr>
          <w:fldChar w:fldCharType="end"/>
        </w:r>
      </w:hyperlink>
    </w:p>
    <w:p w14:paraId="552C4A6D" w14:textId="3A7B5416" w:rsidR="00983D94" w:rsidRDefault="00040CD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313195" w:history="1">
        <w:r w:rsidR="00983D94" w:rsidRPr="00A633B8">
          <w:rPr>
            <w:rStyle w:val="Hyperlink"/>
            <w:noProof/>
          </w:rPr>
          <w:t>Business Rule:</w:t>
        </w:r>
        <w:r w:rsidR="00983D94">
          <w:rPr>
            <w:noProof/>
            <w:webHidden/>
          </w:rPr>
          <w:tab/>
        </w:r>
        <w:r w:rsidR="00983D94">
          <w:rPr>
            <w:noProof/>
            <w:webHidden/>
          </w:rPr>
          <w:fldChar w:fldCharType="begin"/>
        </w:r>
        <w:r w:rsidR="00983D94">
          <w:rPr>
            <w:noProof/>
            <w:webHidden/>
          </w:rPr>
          <w:instrText xml:space="preserve"> PAGEREF _Toc11313195 \h </w:instrText>
        </w:r>
        <w:r w:rsidR="00983D94">
          <w:rPr>
            <w:noProof/>
            <w:webHidden/>
          </w:rPr>
        </w:r>
        <w:r w:rsidR="00983D94">
          <w:rPr>
            <w:noProof/>
            <w:webHidden/>
          </w:rPr>
          <w:fldChar w:fldCharType="separate"/>
        </w:r>
        <w:r w:rsidR="00983D94">
          <w:rPr>
            <w:noProof/>
            <w:webHidden/>
          </w:rPr>
          <w:t>4</w:t>
        </w:r>
        <w:r w:rsidR="00983D94">
          <w:rPr>
            <w:noProof/>
            <w:webHidden/>
          </w:rPr>
          <w:fldChar w:fldCharType="end"/>
        </w:r>
      </w:hyperlink>
    </w:p>
    <w:p w14:paraId="1F3017E2" w14:textId="484C9BAB" w:rsidR="00983D94" w:rsidRDefault="00040CD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313196" w:history="1">
        <w:r w:rsidR="00983D94" w:rsidRPr="00A633B8">
          <w:rPr>
            <w:rStyle w:val="Hyperlink"/>
            <w:noProof/>
          </w:rPr>
          <w:t>Problem Description:</w:t>
        </w:r>
        <w:r w:rsidR="00983D94">
          <w:rPr>
            <w:noProof/>
            <w:webHidden/>
          </w:rPr>
          <w:tab/>
        </w:r>
        <w:r w:rsidR="00983D94">
          <w:rPr>
            <w:noProof/>
            <w:webHidden/>
          </w:rPr>
          <w:fldChar w:fldCharType="begin"/>
        </w:r>
        <w:r w:rsidR="00983D94">
          <w:rPr>
            <w:noProof/>
            <w:webHidden/>
          </w:rPr>
          <w:instrText xml:space="preserve"> PAGEREF _Toc11313196 \h </w:instrText>
        </w:r>
        <w:r w:rsidR="00983D94">
          <w:rPr>
            <w:noProof/>
            <w:webHidden/>
          </w:rPr>
        </w:r>
        <w:r w:rsidR="00983D94">
          <w:rPr>
            <w:noProof/>
            <w:webHidden/>
          </w:rPr>
          <w:fldChar w:fldCharType="separate"/>
        </w:r>
        <w:r w:rsidR="00983D94">
          <w:rPr>
            <w:noProof/>
            <w:webHidden/>
          </w:rPr>
          <w:t>4</w:t>
        </w:r>
        <w:r w:rsidR="00983D94">
          <w:rPr>
            <w:noProof/>
            <w:webHidden/>
          </w:rPr>
          <w:fldChar w:fldCharType="end"/>
        </w:r>
      </w:hyperlink>
    </w:p>
    <w:p w14:paraId="1310FC3E" w14:textId="08EDA2D2" w:rsidR="00983D94" w:rsidRDefault="00040CD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313197" w:history="1">
        <w:r w:rsidR="00983D94" w:rsidRPr="00A633B8">
          <w:rPr>
            <w:rStyle w:val="Hyperlink"/>
            <w:noProof/>
          </w:rPr>
          <w:t>Prerequisites:</w:t>
        </w:r>
        <w:r w:rsidR="00983D94">
          <w:rPr>
            <w:noProof/>
            <w:webHidden/>
          </w:rPr>
          <w:tab/>
        </w:r>
        <w:r w:rsidR="00983D94">
          <w:rPr>
            <w:noProof/>
            <w:webHidden/>
          </w:rPr>
          <w:fldChar w:fldCharType="begin"/>
        </w:r>
        <w:r w:rsidR="00983D94">
          <w:rPr>
            <w:noProof/>
            <w:webHidden/>
          </w:rPr>
          <w:instrText xml:space="preserve"> PAGEREF _Toc11313197 \h </w:instrText>
        </w:r>
        <w:r w:rsidR="00983D94">
          <w:rPr>
            <w:noProof/>
            <w:webHidden/>
          </w:rPr>
        </w:r>
        <w:r w:rsidR="00983D94">
          <w:rPr>
            <w:noProof/>
            <w:webHidden/>
          </w:rPr>
          <w:fldChar w:fldCharType="separate"/>
        </w:r>
        <w:r w:rsidR="00983D94">
          <w:rPr>
            <w:noProof/>
            <w:webHidden/>
          </w:rPr>
          <w:t>4</w:t>
        </w:r>
        <w:r w:rsidR="00983D94">
          <w:rPr>
            <w:noProof/>
            <w:webHidden/>
          </w:rPr>
          <w:fldChar w:fldCharType="end"/>
        </w:r>
      </w:hyperlink>
    </w:p>
    <w:p w14:paraId="0DA98069" w14:textId="35D945E9" w:rsidR="00983D94" w:rsidRDefault="00040CDA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1313198" w:history="1">
        <w:r w:rsidR="00983D94" w:rsidRPr="00A633B8">
          <w:rPr>
            <w:rStyle w:val="Hyperlink"/>
            <w:noProof/>
          </w:rPr>
          <w:t>Guidelines:</w:t>
        </w:r>
        <w:r w:rsidR="00983D94">
          <w:rPr>
            <w:noProof/>
            <w:webHidden/>
          </w:rPr>
          <w:tab/>
        </w:r>
        <w:r w:rsidR="00983D94">
          <w:rPr>
            <w:noProof/>
            <w:webHidden/>
          </w:rPr>
          <w:fldChar w:fldCharType="begin"/>
        </w:r>
        <w:r w:rsidR="00983D94">
          <w:rPr>
            <w:noProof/>
            <w:webHidden/>
          </w:rPr>
          <w:instrText xml:space="preserve"> PAGEREF _Toc11313198 \h </w:instrText>
        </w:r>
        <w:r w:rsidR="00983D94">
          <w:rPr>
            <w:noProof/>
            <w:webHidden/>
          </w:rPr>
        </w:r>
        <w:r w:rsidR="00983D94">
          <w:rPr>
            <w:noProof/>
            <w:webHidden/>
          </w:rPr>
          <w:fldChar w:fldCharType="separate"/>
        </w:r>
        <w:r w:rsidR="00983D94">
          <w:rPr>
            <w:noProof/>
            <w:webHidden/>
          </w:rPr>
          <w:t>4</w:t>
        </w:r>
        <w:r w:rsidR="00983D94">
          <w:rPr>
            <w:noProof/>
            <w:webHidden/>
          </w:rPr>
          <w:fldChar w:fldCharType="end"/>
        </w:r>
      </w:hyperlink>
    </w:p>
    <w:p w14:paraId="35405529" w14:textId="5C1C7C66" w:rsidR="002F3B39" w:rsidRPr="007355B1" w:rsidRDefault="00A530F8">
      <w:pPr>
        <w:rPr>
          <w:rFonts w:cs="Arial"/>
        </w:rPr>
      </w:pPr>
      <w:r w:rsidRPr="007355B1">
        <w:rPr>
          <w:rFonts w:cs="Arial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p w14:paraId="0CA1D6B2" w14:textId="1C1EADE4" w:rsidR="00483FD9" w:rsidRPr="00483FD9" w:rsidRDefault="00B615A2" w:rsidP="00483FD9">
      <w:pPr>
        <w:pStyle w:val="Heading1"/>
        <w:rPr>
          <w:rFonts w:ascii="Arial" w:hAnsi="Arial" w:cs="Arial"/>
        </w:rPr>
      </w:pPr>
      <w:bookmarkStart w:id="1" w:name="_Toc11313193"/>
      <w:r>
        <w:rPr>
          <w:rFonts w:ascii="Arial" w:hAnsi="Arial" w:cs="Arial"/>
        </w:rPr>
        <w:lastRenderedPageBreak/>
        <w:t>Session</w:t>
      </w:r>
      <w:r w:rsidR="000C1FE0" w:rsidRPr="007355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</w:t>
      </w:r>
      <w:bookmarkStart w:id="2" w:name="_Toc536158119"/>
      <w:bookmarkStart w:id="3" w:name="_Toc8042533"/>
      <w:r w:rsidR="00E35E9F">
        <w:rPr>
          <w:rFonts w:ascii="Arial" w:hAnsi="Arial" w:cs="Arial"/>
        </w:rPr>
        <w:t>2</w:t>
      </w:r>
      <w:r w:rsidR="0004181A" w:rsidRPr="0004181A">
        <w:rPr>
          <w:rFonts w:ascii="Arial" w:hAnsi="Arial" w:cs="Arial"/>
          <w:lang w:val="vi-VN"/>
        </w:rPr>
        <w:t xml:space="preserve">: </w:t>
      </w:r>
      <w:bookmarkEnd w:id="1"/>
      <w:bookmarkEnd w:id="2"/>
      <w:r w:rsidR="00E35E9F">
        <w:rPr>
          <w:rFonts w:ascii="Arial" w:hAnsi="Arial" w:cs="Arial"/>
        </w:rPr>
        <w:t>Decision M</w:t>
      </w:r>
      <w:r w:rsidR="00E35E9F" w:rsidRPr="00E35E9F">
        <w:rPr>
          <w:rFonts w:ascii="Arial" w:hAnsi="Arial" w:cs="Arial"/>
        </w:rPr>
        <w:t>aking</w:t>
      </w:r>
    </w:p>
    <w:p w14:paraId="67971798" w14:textId="094A73C6" w:rsidR="00EF4573" w:rsidRPr="00F047E1" w:rsidRDefault="005948C0" w:rsidP="00090250">
      <w:pPr>
        <w:pStyle w:val="Style2"/>
      </w:pPr>
      <w:bookmarkStart w:id="4" w:name="_Toc11313194"/>
      <w:bookmarkEnd w:id="3"/>
      <w:r>
        <w:t>Lab</w:t>
      </w:r>
      <w:r w:rsidR="00EF4573" w:rsidRPr="00EB1AF3">
        <w:t xml:space="preserve"> Specification</w:t>
      </w:r>
      <w:r w:rsidR="00EF4573">
        <w:t>:</w:t>
      </w:r>
      <w:bookmarkEnd w:id="4"/>
    </w:p>
    <w:p w14:paraId="59516752" w14:textId="77777777" w:rsidR="00483FD9" w:rsidRPr="00231033" w:rsidRDefault="00483FD9" w:rsidP="002D765A">
      <w:pPr>
        <w:numPr>
          <w:ilvl w:val="0"/>
          <w:numId w:val="5"/>
        </w:numPr>
        <w:spacing w:before="120" w:after="120" w:line="288" w:lineRule="auto"/>
        <w:jc w:val="both"/>
      </w:pPr>
      <w:r w:rsidRPr="00020348">
        <w:rPr>
          <w:rFonts w:eastAsia="MS PGothic"/>
          <w:szCs w:val="20"/>
          <w:lang w:val="en-US" w:eastAsia="ja-JP"/>
        </w:rPr>
        <w:t>Write</w:t>
      </w:r>
      <w:r w:rsidRPr="00B346AD">
        <w:t xml:space="preserve"> a Java program to print the sum of two numbers</w:t>
      </w:r>
      <w:r>
        <w:t>.</w:t>
      </w:r>
    </w:p>
    <w:p w14:paraId="6D191823" w14:textId="1AE1375A" w:rsidR="00444EB0" w:rsidRDefault="00444EB0" w:rsidP="001D7042">
      <w:pPr>
        <w:pStyle w:val="Style2"/>
        <w:spacing w:line="360" w:lineRule="auto"/>
      </w:pPr>
      <w:bookmarkStart w:id="5" w:name="_Toc11313196"/>
      <w:r>
        <w:t>Problem Description:</w:t>
      </w:r>
      <w:bookmarkEnd w:id="5"/>
    </w:p>
    <w:p w14:paraId="462A7CFB" w14:textId="77777777" w:rsidR="00483FD9" w:rsidRPr="00483FD9" w:rsidRDefault="00483FD9" w:rsidP="002D765A">
      <w:pPr>
        <w:numPr>
          <w:ilvl w:val="0"/>
          <w:numId w:val="5"/>
        </w:numPr>
        <w:spacing w:before="120" w:after="120" w:line="288" w:lineRule="auto"/>
        <w:jc w:val="both"/>
        <w:rPr>
          <w:rFonts w:eastAsia="MS PGothic"/>
          <w:szCs w:val="20"/>
          <w:lang w:val="en-US" w:eastAsia="ja-JP"/>
        </w:rPr>
      </w:pPr>
      <w:r w:rsidRPr="00483FD9">
        <w:rPr>
          <w:rFonts w:eastAsia="MS PGothic"/>
          <w:szCs w:val="20"/>
          <w:lang w:val="en-US" w:eastAsia="ja-JP"/>
        </w:rPr>
        <w:t>Trainee must declare two variables and assign a number value to the variables.</w:t>
      </w:r>
    </w:p>
    <w:p w14:paraId="670991EE" w14:textId="77777777" w:rsidR="00483FD9" w:rsidRPr="00483FD9" w:rsidRDefault="00483FD9" w:rsidP="002D765A">
      <w:pPr>
        <w:numPr>
          <w:ilvl w:val="0"/>
          <w:numId w:val="5"/>
        </w:numPr>
        <w:spacing w:before="120" w:after="120" w:line="288" w:lineRule="auto"/>
        <w:jc w:val="both"/>
        <w:rPr>
          <w:rFonts w:eastAsia="MS PGothic"/>
          <w:szCs w:val="20"/>
          <w:lang w:val="en-US" w:eastAsia="ja-JP"/>
        </w:rPr>
      </w:pPr>
      <w:r w:rsidRPr="00483FD9">
        <w:rPr>
          <w:rFonts w:eastAsia="MS PGothic"/>
          <w:szCs w:val="20"/>
          <w:lang w:val="en-US" w:eastAsia="ja-JP"/>
        </w:rPr>
        <w:t>Use the println statement to print the sum of two numbers to console.</w:t>
      </w:r>
    </w:p>
    <w:p w14:paraId="50BA10DD" w14:textId="52A0A0F1" w:rsidR="00483FD9" w:rsidRDefault="00483FD9" w:rsidP="00483FD9">
      <w:pPr>
        <w:pStyle w:val="Style2"/>
        <w:spacing w:line="360" w:lineRule="auto"/>
      </w:pPr>
      <w:bookmarkStart w:id="6" w:name="_Toc11313197"/>
      <w:r>
        <w:t>Prerequisites:</w:t>
      </w:r>
      <w:bookmarkEnd w:id="6"/>
    </w:p>
    <w:p w14:paraId="66E6D88E" w14:textId="7A186428" w:rsidR="00483FD9" w:rsidRPr="00483FD9" w:rsidRDefault="00483FD9" w:rsidP="002D765A">
      <w:pPr>
        <w:pStyle w:val="ListParagraph"/>
        <w:numPr>
          <w:ilvl w:val="0"/>
          <w:numId w:val="6"/>
        </w:numPr>
        <w:spacing w:before="100"/>
        <w:contextualSpacing/>
        <w:rPr>
          <w:rFonts w:eastAsia="MS PGothic"/>
          <w:sz w:val="22"/>
          <w:szCs w:val="22"/>
          <w:lang w:eastAsia="ja-JP"/>
        </w:rPr>
      </w:pPr>
      <w:r w:rsidRPr="00483FD9">
        <w:rPr>
          <w:rFonts w:eastAsia="MS PGothic"/>
          <w:sz w:val="22"/>
          <w:szCs w:val="22"/>
          <w:lang w:eastAsia="ja-JP"/>
        </w:rPr>
        <w:t>Download and installs JDK 8</w:t>
      </w:r>
      <w:r w:rsidR="00243F75">
        <w:rPr>
          <w:rFonts w:eastAsia="MS PGothic"/>
          <w:sz w:val="22"/>
          <w:szCs w:val="22"/>
          <w:lang w:eastAsia="ja-JP"/>
        </w:rPr>
        <w:t>+</w:t>
      </w:r>
    </w:p>
    <w:p w14:paraId="406AF696" w14:textId="42DCC274" w:rsidR="00483FD9" w:rsidRPr="00983D94" w:rsidRDefault="00483FD9" w:rsidP="002D765A">
      <w:pPr>
        <w:pStyle w:val="ListParagraph"/>
        <w:numPr>
          <w:ilvl w:val="0"/>
          <w:numId w:val="6"/>
        </w:numPr>
        <w:spacing w:before="100"/>
        <w:contextualSpacing/>
        <w:rPr>
          <w:rFonts w:eastAsia="MS PGothic"/>
          <w:sz w:val="22"/>
          <w:szCs w:val="22"/>
          <w:lang w:eastAsia="ja-JP"/>
        </w:rPr>
      </w:pPr>
      <w:r w:rsidRPr="00483FD9">
        <w:rPr>
          <w:rFonts w:eastAsia="MS PGothic"/>
          <w:sz w:val="22"/>
          <w:szCs w:val="22"/>
          <w:lang w:eastAsia="ja-JP"/>
        </w:rPr>
        <w:t>Download Eclipse Version: Luna Release (4.4.0) (or Mars/neon version)</w:t>
      </w:r>
    </w:p>
    <w:p w14:paraId="21BF0970" w14:textId="4C29B957" w:rsidR="003F684D" w:rsidRDefault="00C440C8" w:rsidP="00090250">
      <w:pPr>
        <w:pStyle w:val="Style2"/>
      </w:pPr>
      <w:bookmarkStart w:id="7" w:name="_Toc11313198"/>
      <w:r>
        <w:t>Guidelines</w:t>
      </w:r>
      <w:r w:rsidR="00F047E1">
        <w:t>:</w:t>
      </w:r>
      <w:bookmarkEnd w:id="7"/>
      <w:r w:rsidR="003F684D" w:rsidRPr="003F684D">
        <w:t xml:space="preserve"> </w:t>
      </w:r>
    </w:p>
    <w:p w14:paraId="3930FE78" w14:textId="77777777" w:rsidR="00983D94" w:rsidRPr="00983D94" w:rsidRDefault="00983D94" w:rsidP="002D765A">
      <w:pPr>
        <w:numPr>
          <w:ilvl w:val="0"/>
          <w:numId w:val="4"/>
        </w:numPr>
        <w:spacing w:before="120" w:after="120" w:line="288" w:lineRule="auto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t>Step1. Open Eclipse</w:t>
      </w:r>
    </w:p>
    <w:p w14:paraId="279F112B" w14:textId="77777777" w:rsidR="00983D94" w:rsidRPr="00983D94" w:rsidRDefault="00983D94" w:rsidP="002D765A">
      <w:pPr>
        <w:numPr>
          <w:ilvl w:val="0"/>
          <w:numId w:val="4"/>
        </w:numPr>
        <w:spacing w:before="120" w:after="120" w:line="288" w:lineRule="auto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t xml:space="preserve">Step2: Create a new project named </w:t>
      </w:r>
      <w:r w:rsidRPr="00983D94">
        <w:rPr>
          <w:rFonts w:eastAsia="MS PGothic"/>
          <w:b/>
          <w:szCs w:val="20"/>
          <w:lang w:val="en-US" w:eastAsia="ja-JP"/>
        </w:rPr>
        <w:t>Exercise1</w:t>
      </w:r>
    </w:p>
    <w:p w14:paraId="1C6274B7" w14:textId="77777777" w:rsidR="00983D94" w:rsidRPr="00983D94" w:rsidRDefault="00983D94" w:rsidP="00983D94">
      <w:pPr>
        <w:spacing w:before="120" w:after="120" w:line="288" w:lineRule="auto"/>
        <w:ind w:left="720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t xml:space="preserve">Select </w:t>
      </w:r>
      <w:r w:rsidRPr="00983D94">
        <w:rPr>
          <w:rFonts w:eastAsia="MS PGothic"/>
          <w:b/>
          <w:szCs w:val="20"/>
          <w:lang w:val="en-US" w:eastAsia="ja-JP"/>
        </w:rPr>
        <w:t>File</w:t>
      </w:r>
      <w:r w:rsidRPr="00983D94">
        <w:rPr>
          <w:rFonts w:eastAsia="MS PGothic"/>
          <w:szCs w:val="20"/>
          <w:lang w:val="en-US" w:eastAsia="ja-JP"/>
        </w:rPr>
        <w:t xml:space="preserve"> menu | choose </w:t>
      </w:r>
      <w:r w:rsidRPr="00983D94">
        <w:rPr>
          <w:rFonts w:eastAsia="MS PGothic"/>
          <w:b/>
          <w:szCs w:val="20"/>
          <w:lang w:val="en-US" w:eastAsia="ja-JP"/>
        </w:rPr>
        <w:t>New</w:t>
      </w:r>
      <w:r w:rsidRPr="00983D94">
        <w:rPr>
          <w:rFonts w:eastAsia="MS PGothic"/>
          <w:szCs w:val="20"/>
          <w:lang w:val="en-US" w:eastAsia="ja-JP"/>
        </w:rPr>
        <w:t xml:space="preserve"> | </w:t>
      </w:r>
      <w:r w:rsidRPr="00983D94">
        <w:rPr>
          <w:rFonts w:eastAsia="MS PGothic"/>
          <w:b/>
          <w:szCs w:val="20"/>
          <w:lang w:val="en-US" w:eastAsia="ja-JP"/>
        </w:rPr>
        <w:t>Project...</w:t>
      </w:r>
      <w:r w:rsidRPr="00983D94">
        <w:rPr>
          <w:rFonts w:eastAsia="MS PGothic"/>
          <w:szCs w:val="20"/>
          <w:lang w:val="en-US" w:eastAsia="ja-JP"/>
        </w:rPr>
        <w:t xml:space="preserve"> as bellow:</w:t>
      </w:r>
    </w:p>
    <w:p w14:paraId="47F96934" w14:textId="3BF5F0DF" w:rsidR="00983D94" w:rsidRDefault="00983D94" w:rsidP="00DE0B82">
      <w:pPr>
        <w:spacing w:before="120" w:after="120" w:line="288" w:lineRule="auto"/>
        <w:jc w:val="center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noProof/>
          <w:szCs w:val="20"/>
          <w:lang w:val="en-US"/>
        </w:rPr>
        <w:drawing>
          <wp:inline distT="0" distB="0" distL="0" distR="0" wp14:anchorId="203743DC" wp14:editId="033300E7">
            <wp:extent cx="3875012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034" cy="26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3BDD" w14:textId="77777777" w:rsidR="00983D94" w:rsidRPr="00983D94" w:rsidRDefault="00983D94" w:rsidP="00983D94">
      <w:pPr>
        <w:spacing w:before="120" w:after="120" w:line="288" w:lineRule="auto"/>
        <w:jc w:val="center"/>
        <w:rPr>
          <w:rFonts w:eastAsia="MS PGothic"/>
          <w:szCs w:val="20"/>
          <w:lang w:val="en-US" w:eastAsia="ja-JP"/>
        </w:rPr>
      </w:pPr>
    </w:p>
    <w:p w14:paraId="765D90FC" w14:textId="77777777" w:rsidR="00983D94" w:rsidRPr="00983D94" w:rsidRDefault="00983D94" w:rsidP="00983D94">
      <w:pPr>
        <w:spacing w:before="120" w:after="120" w:line="288" w:lineRule="auto"/>
        <w:jc w:val="both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tab/>
        <w:t xml:space="preserve">In </w:t>
      </w:r>
      <w:r w:rsidRPr="00983D94">
        <w:rPr>
          <w:rFonts w:eastAsia="MS PGothic"/>
          <w:b/>
          <w:szCs w:val="20"/>
          <w:lang w:val="en-US" w:eastAsia="ja-JP"/>
        </w:rPr>
        <w:t>New Project</w:t>
      </w:r>
      <w:r w:rsidRPr="00983D94">
        <w:rPr>
          <w:rFonts w:eastAsia="MS PGothic"/>
          <w:szCs w:val="20"/>
          <w:lang w:val="en-US" w:eastAsia="ja-JP"/>
        </w:rPr>
        <w:t xml:space="preserve"> dialog | select </w:t>
      </w:r>
      <w:r w:rsidRPr="00983D94">
        <w:rPr>
          <w:rFonts w:eastAsia="MS PGothic"/>
          <w:b/>
          <w:szCs w:val="20"/>
          <w:lang w:val="en-US" w:eastAsia="ja-JP"/>
        </w:rPr>
        <w:t>Java Project</w:t>
      </w:r>
      <w:r w:rsidRPr="00983D94">
        <w:rPr>
          <w:rFonts w:eastAsia="MS PGothic"/>
          <w:szCs w:val="20"/>
          <w:lang w:val="en-US" w:eastAsia="ja-JP"/>
        </w:rPr>
        <w:t>:</w:t>
      </w:r>
    </w:p>
    <w:p w14:paraId="574A1774" w14:textId="4FB1AD09" w:rsidR="00983D94" w:rsidRPr="00983D94" w:rsidRDefault="00983D94" w:rsidP="00DE0B82">
      <w:pPr>
        <w:spacing w:before="120" w:after="120" w:line="288" w:lineRule="auto"/>
        <w:jc w:val="center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noProof/>
          <w:szCs w:val="20"/>
          <w:lang w:val="en-US"/>
        </w:rPr>
        <w:drawing>
          <wp:inline distT="0" distB="0" distL="0" distR="0" wp14:anchorId="56B65750" wp14:editId="2C407726">
            <wp:extent cx="4208463" cy="1885950"/>
            <wp:effectExtent l="19050" t="19050" r="2095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463" cy="1885950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9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798610BB" w14:textId="77777777" w:rsidR="00983D94" w:rsidRPr="00983D94" w:rsidRDefault="00983D94" w:rsidP="00983D94">
      <w:pPr>
        <w:spacing w:before="120" w:after="240" w:line="288" w:lineRule="auto"/>
        <w:ind w:left="720"/>
        <w:jc w:val="both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lastRenderedPageBreak/>
        <w:t xml:space="preserve">In the </w:t>
      </w:r>
      <w:r w:rsidRPr="00983D94">
        <w:rPr>
          <w:rFonts w:eastAsia="MS PGothic"/>
          <w:b/>
          <w:szCs w:val="20"/>
          <w:lang w:val="en-US" w:eastAsia="ja-JP"/>
        </w:rPr>
        <w:t>New Java Project</w:t>
      </w:r>
      <w:r w:rsidRPr="00983D94">
        <w:rPr>
          <w:rFonts w:eastAsia="MS PGothic"/>
          <w:szCs w:val="20"/>
          <w:lang w:val="en-US" w:eastAsia="ja-JP"/>
        </w:rPr>
        <w:t xml:space="preserve"> dialog, you must enter the project name in the </w:t>
      </w:r>
      <w:r w:rsidRPr="00983D94">
        <w:rPr>
          <w:rFonts w:eastAsia="MS PGothic"/>
          <w:b/>
          <w:szCs w:val="20"/>
          <w:lang w:val="en-US" w:eastAsia="ja-JP"/>
        </w:rPr>
        <w:t>'Project name'</w:t>
      </w:r>
      <w:r w:rsidRPr="00983D94">
        <w:rPr>
          <w:rFonts w:eastAsia="MS PGothic"/>
          <w:szCs w:val="20"/>
          <w:lang w:val="en-US" w:eastAsia="ja-JP"/>
        </w:rPr>
        <w:t xml:space="preserve"> section and select the folder that will store this project in your computer at </w:t>
      </w:r>
      <w:r w:rsidRPr="00983D94">
        <w:rPr>
          <w:rFonts w:eastAsia="MS PGothic"/>
          <w:b/>
          <w:szCs w:val="20"/>
          <w:lang w:val="en-US" w:eastAsia="ja-JP"/>
        </w:rPr>
        <w:t>'Location'</w:t>
      </w:r>
      <w:r w:rsidRPr="00983D94">
        <w:rPr>
          <w:rFonts w:eastAsia="MS PGothic"/>
          <w:szCs w:val="20"/>
          <w:lang w:val="en-US" w:eastAsia="ja-JP"/>
        </w:rPr>
        <w:t xml:space="preserve">. </w:t>
      </w:r>
      <w:r w:rsidRPr="00983D94">
        <w:rPr>
          <w:rFonts w:eastAsia="MS PGothic"/>
          <w:i/>
          <w:szCs w:val="20"/>
          <w:lang w:val="en-US" w:eastAsia="ja-JP"/>
        </w:rPr>
        <w:t>Example</w:t>
      </w:r>
      <w:r w:rsidRPr="00983D94">
        <w:rPr>
          <w:rFonts w:eastAsia="MS PGothic"/>
          <w:szCs w:val="20"/>
          <w:lang w:val="en-US" w:eastAsia="ja-JP"/>
        </w:rPr>
        <w:t>: project name is ‘</w:t>
      </w:r>
      <w:r w:rsidRPr="00983D94">
        <w:rPr>
          <w:rFonts w:eastAsia="MS PGothic"/>
          <w:b/>
          <w:szCs w:val="20"/>
          <w:lang w:val="en-US" w:eastAsia="ja-JP"/>
        </w:rPr>
        <w:t>Exercise1’</w:t>
      </w:r>
      <w:r w:rsidRPr="00983D94">
        <w:rPr>
          <w:rFonts w:eastAsia="MS PGothic"/>
          <w:szCs w:val="20"/>
          <w:lang w:val="en-US" w:eastAsia="ja-JP"/>
        </w:rPr>
        <w:t>.</w:t>
      </w:r>
    </w:p>
    <w:p w14:paraId="273CD0BE" w14:textId="77777777" w:rsidR="00983D94" w:rsidRPr="00983D94" w:rsidRDefault="00983D94" w:rsidP="00983D94">
      <w:pPr>
        <w:spacing w:before="120" w:after="240" w:line="288" w:lineRule="auto"/>
        <w:ind w:left="720"/>
        <w:jc w:val="center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noProof/>
          <w:szCs w:val="20"/>
          <w:lang w:val="en-US"/>
        </w:rPr>
        <w:drawing>
          <wp:inline distT="0" distB="0" distL="0" distR="0" wp14:anchorId="4027CA8A" wp14:editId="5191F2E3">
            <wp:extent cx="4314825" cy="384602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D7C5" w14:textId="77777777" w:rsidR="00983D94" w:rsidRPr="00983D94" w:rsidRDefault="00983D94" w:rsidP="00983D94">
      <w:pPr>
        <w:spacing w:before="120" w:after="240" w:line="288" w:lineRule="auto"/>
        <w:ind w:left="720"/>
        <w:jc w:val="both"/>
        <w:rPr>
          <w:rFonts w:eastAsia="MS PGothic"/>
          <w:i/>
          <w:szCs w:val="20"/>
          <w:lang w:val="en-US" w:eastAsia="ja-JP"/>
        </w:rPr>
      </w:pPr>
      <w:r w:rsidRPr="00983D94">
        <w:rPr>
          <w:rFonts w:eastAsia="MS PGothic"/>
          <w:i/>
          <w:szCs w:val="20"/>
          <w:lang w:val="en-US" w:eastAsia="ja-JP"/>
        </w:rPr>
        <w:t xml:space="preserve">Note: </w:t>
      </w:r>
    </w:p>
    <w:p w14:paraId="7E029D18" w14:textId="77777777" w:rsidR="00983D94" w:rsidRPr="00983D94" w:rsidRDefault="00983D94" w:rsidP="002D765A">
      <w:pPr>
        <w:numPr>
          <w:ilvl w:val="0"/>
          <w:numId w:val="7"/>
        </w:numPr>
        <w:spacing w:before="120" w:after="240" w:line="288" w:lineRule="auto"/>
        <w:jc w:val="both"/>
        <w:rPr>
          <w:rFonts w:eastAsia="MS PGothic"/>
          <w:i/>
          <w:szCs w:val="20"/>
          <w:lang w:val="en-US" w:eastAsia="ja-JP"/>
        </w:rPr>
      </w:pPr>
      <w:r w:rsidRPr="00983D94">
        <w:rPr>
          <w:rFonts w:eastAsia="MS PGothic"/>
          <w:i/>
          <w:szCs w:val="20"/>
          <w:lang w:val="en-US" w:eastAsia="ja-JP"/>
        </w:rPr>
        <w:t>You can store the default project in the workspace folder of eclipse by checking '</w:t>
      </w:r>
      <w:r w:rsidRPr="00983D94">
        <w:rPr>
          <w:rFonts w:eastAsia="MS PGothic"/>
          <w:i/>
          <w:szCs w:val="20"/>
          <w:u w:val="single"/>
          <w:lang w:val="en-US" w:eastAsia="ja-JP"/>
        </w:rPr>
        <w:t>Use default location</w:t>
      </w:r>
      <w:r w:rsidRPr="00983D94">
        <w:rPr>
          <w:rFonts w:eastAsia="MS PGothic"/>
          <w:i/>
          <w:szCs w:val="20"/>
          <w:lang w:val="en-US" w:eastAsia="ja-JP"/>
        </w:rPr>
        <w:t>', this workspace folder is the default folder when you start the eclipse as follows:</w:t>
      </w:r>
      <w:r w:rsidRPr="00983D94">
        <w:rPr>
          <w:rFonts w:eastAsia="MS PGothic"/>
          <w:i/>
          <w:szCs w:val="20"/>
          <w:lang w:val="en-US" w:eastAsia="ja-JP"/>
        </w:rPr>
        <w:tab/>
      </w:r>
    </w:p>
    <w:p w14:paraId="45519D93" w14:textId="77777777" w:rsidR="00983D94" w:rsidRPr="00983D94" w:rsidRDefault="00983D94" w:rsidP="00983D94">
      <w:pPr>
        <w:spacing w:before="120" w:after="240" w:line="288" w:lineRule="auto"/>
        <w:ind w:left="720"/>
        <w:jc w:val="center"/>
        <w:rPr>
          <w:rFonts w:eastAsia="MS PGothic"/>
          <w:i/>
          <w:szCs w:val="20"/>
          <w:lang w:val="en-US" w:eastAsia="ja-JP"/>
        </w:rPr>
      </w:pPr>
      <w:r w:rsidRPr="00983D94">
        <w:rPr>
          <w:rFonts w:eastAsia="MS PGothic"/>
          <w:noProof/>
          <w:szCs w:val="20"/>
          <w:lang w:val="en-US"/>
        </w:rPr>
        <w:drawing>
          <wp:inline distT="0" distB="0" distL="0" distR="0" wp14:anchorId="671FD7BD" wp14:editId="4BA44F5E">
            <wp:extent cx="46482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F3FB" w14:textId="3E71C29E" w:rsidR="00983D94" w:rsidRDefault="00983D94" w:rsidP="002D765A">
      <w:pPr>
        <w:numPr>
          <w:ilvl w:val="0"/>
          <w:numId w:val="7"/>
        </w:numPr>
        <w:spacing w:before="120" w:after="240" w:line="288" w:lineRule="auto"/>
        <w:jc w:val="both"/>
        <w:rPr>
          <w:rFonts w:eastAsia="MS PGothic"/>
          <w:i/>
          <w:szCs w:val="20"/>
          <w:lang w:val="en-US" w:eastAsia="ja-JP"/>
        </w:rPr>
      </w:pPr>
      <w:r w:rsidRPr="00983D94">
        <w:rPr>
          <w:rFonts w:eastAsia="MS PGothic"/>
          <w:i/>
          <w:szCs w:val="20"/>
          <w:lang w:val="en-US" w:eastAsia="ja-JP"/>
        </w:rPr>
        <w:t>In addition, you can choose the java version to run the program at 'JRE', eclipse usually select the default version of jre that you have installed on your computer. Example: JavaSE-1.8.</w:t>
      </w:r>
    </w:p>
    <w:p w14:paraId="2D43ECDC" w14:textId="77777777" w:rsidR="00DE0B82" w:rsidRPr="00983D94" w:rsidRDefault="00DE0B82" w:rsidP="00DE0B82">
      <w:pPr>
        <w:spacing w:before="120" w:after="240" w:line="288" w:lineRule="auto"/>
        <w:ind w:left="1440"/>
        <w:jc w:val="both"/>
        <w:rPr>
          <w:rFonts w:eastAsia="MS PGothic"/>
          <w:i/>
          <w:szCs w:val="20"/>
          <w:lang w:val="en-US" w:eastAsia="ja-JP"/>
        </w:rPr>
      </w:pPr>
    </w:p>
    <w:p w14:paraId="769ACD61" w14:textId="77777777" w:rsidR="00983D94" w:rsidRPr="00983D94" w:rsidRDefault="00983D94" w:rsidP="002D765A">
      <w:pPr>
        <w:numPr>
          <w:ilvl w:val="0"/>
          <w:numId w:val="4"/>
        </w:numPr>
        <w:spacing w:before="120" w:after="120" w:line="288" w:lineRule="auto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lastRenderedPageBreak/>
        <w:t xml:space="preserve">Step3: Create a new class named </w:t>
      </w:r>
      <w:r w:rsidRPr="00983D94">
        <w:rPr>
          <w:rFonts w:eastAsia="MS PGothic"/>
          <w:b/>
          <w:szCs w:val="20"/>
          <w:lang w:val="en-US" w:eastAsia="ja-JP"/>
        </w:rPr>
        <w:t>Exercise1</w:t>
      </w:r>
      <w:r w:rsidRPr="00983D94">
        <w:rPr>
          <w:rFonts w:eastAsia="MS PGothic"/>
          <w:szCs w:val="20"/>
          <w:lang w:val="en-US" w:eastAsia="ja-JP"/>
        </w:rPr>
        <w:t xml:space="preserve"> in this project</w:t>
      </w:r>
    </w:p>
    <w:p w14:paraId="2BC60357" w14:textId="77777777" w:rsidR="00983D94" w:rsidRPr="00983D94" w:rsidRDefault="00983D94" w:rsidP="00983D94">
      <w:pPr>
        <w:spacing w:before="120" w:after="120" w:line="288" w:lineRule="auto"/>
        <w:ind w:left="720"/>
        <w:jc w:val="center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noProof/>
          <w:szCs w:val="20"/>
          <w:lang w:val="en-US"/>
        </w:rPr>
        <w:drawing>
          <wp:inline distT="0" distB="0" distL="0" distR="0" wp14:anchorId="79859D97" wp14:editId="15FB9EE5">
            <wp:extent cx="443997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97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F93E" w14:textId="77777777" w:rsidR="00983D94" w:rsidRPr="00983D94" w:rsidRDefault="00983D94" w:rsidP="00983D94">
      <w:pPr>
        <w:spacing w:before="120" w:after="120" w:line="288" w:lineRule="auto"/>
        <w:ind w:firstLine="360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b/>
          <w:szCs w:val="20"/>
          <w:lang w:val="en-US" w:eastAsia="ja-JP"/>
        </w:rPr>
        <w:t>Exercise1</w:t>
      </w:r>
      <w:r w:rsidRPr="00983D94">
        <w:rPr>
          <w:rFonts w:eastAsia="MS PGothic"/>
          <w:szCs w:val="20"/>
          <w:lang w:val="en-US" w:eastAsia="ja-JP"/>
        </w:rPr>
        <w:t xml:space="preserve"> class source code:</w:t>
      </w:r>
    </w:p>
    <w:p w14:paraId="16B8BB28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package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exercise;</w:t>
      </w:r>
    </w:p>
    <w:p w14:paraId="47F0BC22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>/**</w:t>
      </w:r>
    </w:p>
    <w:p w14:paraId="796E2C94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9FBF"/>
          <w:sz w:val="18"/>
          <w:szCs w:val="20"/>
          <w:lang w:val="en-US" w:eastAsia="ja-JP"/>
        </w:rPr>
        <w:t>@author</w:t>
      </w: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 xml:space="preserve"> DieuNT1</w:t>
      </w:r>
    </w:p>
    <w:p w14:paraId="12B12DDE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>*</w:t>
      </w:r>
    </w:p>
    <w:p w14:paraId="32395A1E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>*/</w:t>
      </w:r>
    </w:p>
    <w:p w14:paraId="5D42FAC7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public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</w:t>
      </w: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class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Exercise1 {</w:t>
      </w:r>
    </w:p>
    <w:p w14:paraId="6D9B81E0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>/**</w:t>
      </w:r>
    </w:p>
    <w:p w14:paraId="01D26990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9FBF"/>
          <w:sz w:val="18"/>
          <w:szCs w:val="20"/>
          <w:lang w:val="en-US" w:eastAsia="ja-JP"/>
        </w:rPr>
        <w:t>@param</w:t>
      </w: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 xml:space="preserve"> args</w:t>
      </w:r>
    </w:p>
    <w:p w14:paraId="00285E1B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color w:val="3F5FBF"/>
          <w:sz w:val="18"/>
          <w:szCs w:val="20"/>
          <w:lang w:val="en-US" w:eastAsia="ja-JP"/>
        </w:rPr>
        <w:t>*/</w:t>
      </w:r>
    </w:p>
    <w:p w14:paraId="27AEEC68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public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</w:t>
      </w: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static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</w:t>
      </w: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void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main(String[] </w:t>
      </w:r>
      <w:r w:rsidRPr="00983D94">
        <w:rPr>
          <w:rFonts w:ascii="Consolas" w:eastAsia="MS PGothic" w:hAnsi="Consolas"/>
          <w:color w:val="6A3E3E"/>
          <w:sz w:val="18"/>
          <w:szCs w:val="20"/>
          <w:lang w:val="en-US" w:eastAsia="ja-JP"/>
        </w:rPr>
        <w:t>args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>) {</w:t>
      </w:r>
    </w:p>
    <w:p w14:paraId="7CB01DE6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ind w:left="1843" w:hanging="1123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int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</w:t>
      </w:r>
      <w:r w:rsidRPr="00983D94">
        <w:rPr>
          <w:rFonts w:ascii="Consolas" w:eastAsia="MS PGothic" w:hAnsi="Consolas"/>
          <w:color w:val="6A3E3E"/>
          <w:sz w:val="18"/>
          <w:szCs w:val="20"/>
          <w:lang w:val="en-US" w:eastAsia="ja-JP"/>
        </w:rPr>
        <w:t>number1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= 125;</w:t>
      </w:r>
    </w:p>
    <w:p w14:paraId="0B78057B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ind w:left="1843" w:hanging="1123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b/>
          <w:bCs/>
          <w:color w:val="7F0055"/>
          <w:sz w:val="18"/>
          <w:szCs w:val="20"/>
          <w:lang w:val="en-US" w:eastAsia="ja-JP"/>
        </w:rPr>
        <w:t>int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</w:t>
      </w:r>
      <w:r w:rsidRPr="00983D94">
        <w:rPr>
          <w:rFonts w:ascii="Consolas" w:eastAsia="MS PGothic" w:hAnsi="Consolas"/>
          <w:color w:val="6A3E3E"/>
          <w:sz w:val="18"/>
          <w:szCs w:val="20"/>
          <w:lang w:val="en-US" w:eastAsia="ja-JP"/>
        </w:rPr>
        <w:t>number2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= 2019;</w:t>
      </w:r>
    </w:p>
    <w:p w14:paraId="1676FC27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ind w:left="1843" w:hanging="1123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sz w:val="18"/>
          <w:szCs w:val="20"/>
          <w:lang w:val="en-US" w:eastAsia="ja-JP"/>
        </w:rPr>
        <w:t>System.</w:t>
      </w:r>
      <w:r w:rsidRPr="00983D94">
        <w:rPr>
          <w:rFonts w:ascii="Consolas" w:eastAsia="MS PGothic" w:hAnsi="Consolas"/>
          <w:b/>
          <w:bCs/>
          <w:i/>
          <w:iCs/>
          <w:color w:val="0000C0"/>
          <w:sz w:val="18"/>
          <w:szCs w:val="20"/>
          <w:lang w:val="en-US" w:eastAsia="ja-JP"/>
        </w:rPr>
        <w:t>out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>.println(</w:t>
      </w:r>
      <w:r w:rsidRPr="00983D94">
        <w:rPr>
          <w:rFonts w:ascii="Consolas" w:eastAsia="MS PGothic" w:hAnsi="Consolas"/>
          <w:color w:val="0070C0"/>
          <w:sz w:val="18"/>
          <w:szCs w:val="20"/>
          <w:lang w:val="en-US" w:eastAsia="ja-JP"/>
        </w:rPr>
        <w:t xml:space="preserve">"Sum: " 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>+ (</w:t>
      </w:r>
      <w:r w:rsidRPr="00983D94">
        <w:rPr>
          <w:rFonts w:ascii="Consolas" w:eastAsia="MS PGothic" w:hAnsi="Consolas"/>
          <w:color w:val="6A3E3E"/>
          <w:sz w:val="18"/>
          <w:szCs w:val="20"/>
          <w:lang w:val="en-US" w:eastAsia="ja-JP"/>
        </w:rPr>
        <w:t>number1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 xml:space="preserve"> + </w:t>
      </w:r>
      <w:r w:rsidRPr="00983D94">
        <w:rPr>
          <w:rFonts w:ascii="Consolas" w:eastAsia="MS PGothic" w:hAnsi="Consolas"/>
          <w:color w:val="6A3E3E"/>
          <w:sz w:val="18"/>
          <w:szCs w:val="20"/>
          <w:lang w:val="en-US" w:eastAsia="ja-JP"/>
        </w:rPr>
        <w:t>number2)</w:t>
      </w:r>
      <w:r w:rsidRPr="00983D94">
        <w:rPr>
          <w:rFonts w:ascii="Consolas" w:eastAsia="MS PGothic" w:hAnsi="Consolas"/>
          <w:sz w:val="18"/>
          <w:szCs w:val="20"/>
          <w:lang w:val="en-US" w:eastAsia="ja-JP"/>
        </w:rPr>
        <w:t>);</w:t>
      </w:r>
    </w:p>
    <w:p w14:paraId="6DB42E0B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sz w:val="18"/>
          <w:szCs w:val="20"/>
          <w:lang w:val="en-US" w:eastAsia="ja-JP"/>
        </w:rPr>
        <w:t>}</w:t>
      </w:r>
    </w:p>
    <w:p w14:paraId="34575FF2" w14:textId="77777777" w:rsidR="00983D94" w:rsidRPr="00983D94" w:rsidRDefault="00983D94" w:rsidP="002D765A">
      <w:pPr>
        <w:numPr>
          <w:ilvl w:val="0"/>
          <w:numId w:val="8"/>
        </w:num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before="100" w:after="1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sz w:val="18"/>
          <w:szCs w:val="20"/>
          <w:lang w:val="en-US" w:eastAsia="ja-JP"/>
        </w:rPr>
        <w:t>}</w:t>
      </w:r>
    </w:p>
    <w:p w14:paraId="17089BD0" w14:textId="77777777" w:rsidR="00983D94" w:rsidRPr="00983D94" w:rsidRDefault="00983D94" w:rsidP="002D765A">
      <w:pPr>
        <w:numPr>
          <w:ilvl w:val="0"/>
          <w:numId w:val="4"/>
        </w:numPr>
        <w:spacing w:before="120" w:after="120" w:line="288" w:lineRule="auto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lastRenderedPageBreak/>
        <w:t>Step4: How to run</w:t>
      </w:r>
    </w:p>
    <w:p w14:paraId="404E2652" w14:textId="77777777" w:rsidR="00983D94" w:rsidRPr="00983D94" w:rsidRDefault="00983D94" w:rsidP="00983D94">
      <w:pPr>
        <w:spacing w:before="120" w:after="120" w:line="288" w:lineRule="auto"/>
        <w:ind w:left="720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szCs w:val="20"/>
          <w:lang w:val="en-US" w:eastAsia="ja-JP"/>
        </w:rPr>
        <w:t xml:space="preserve">In Eclipse window | select </w:t>
      </w:r>
      <w:r w:rsidRPr="00983D94">
        <w:rPr>
          <w:rFonts w:eastAsia="MS PGothic"/>
          <w:b/>
          <w:szCs w:val="20"/>
          <w:lang w:val="en-US" w:eastAsia="ja-JP"/>
        </w:rPr>
        <w:t>Run Exercise1</w:t>
      </w:r>
      <w:r w:rsidRPr="00983D94">
        <w:rPr>
          <w:rFonts w:eastAsia="MS PGothic"/>
          <w:szCs w:val="20"/>
          <w:lang w:val="en-US" w:eastAsia="ja-JP"/>
        </w:rPr>
        <w:t xml:space="preserve"> or right-click </w:t>
      </w:r>
      <w:r w:rsidRPr="00983D94">
        <w:rPr>
          <w:rFonts w:eastAsia="MS PGothic"/>
          <w:b/>
          <w:szCs w:val="20"/>
          <w:lang w:val="en-US" w:eastAsia="ja-JP"/>
        </w:rPr>
        <w:t>Run as..</w:t>
      </w:r>
      <w:r w:rsidRPr="00983D94">
        <w:rPr>
          <w:rFonts w:eastAsia="MS PGothic"/>
          <w:szCs w:val="20"/>
          <w:lang w:val="en-US" w:eastAsia="ja-JP"/>
        </w:rPr>
        <w:t>:</w:t>
      </w:r>
    </w:p>
    <w:p w14:paraId="1120F4A1" w14:textId="77777777" w:rsidR="00983D94" w:rsidRPr="00983D94" w:rsidRDefault="00983D94" w:rsidP="00983D94">
      <w:pPr>
        <w:spacing w:before="120" w:after="120" w:line="288" w:lineRule="auto"/>
        <w:ind w:left="720"/>
        <w:jc w:val="center"/>
        <w:rPr>
          <w:rFonts w:eastAsia="MS PGothic"/>
          <w:szCs w:val="20"/>
          <w:lang w:val="en-US" w:eastAsia="ja-JP"/>
        </w:rPr>
      </w:pPr>
      <w:r w:rsidRPr="00983D94">
        <w:rPr>
          <w:rFonts w:eastAsia="MS PGothic"/>
          <w:noProof/>
          <w:szCs w:val="20"/>
          <w:lang w:val="en-US"/>
        </w:rPr>
        <w:drawing>
          <wp:inline distT="0" distB="0" distL="0" distR="0" wp14:anchorId="710B868A" wp14:editId="623543AF">
            <wp:extent cx="2581275" cy="315277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152775"/>
                    </a:xfrm>
                    <a:prstGeom prst="rect">
                      <a:avLst/>
                    </a:prstGeom>
                    <a:ln>
                      <a:solidFill>
                        <a:sysClr val="window" lastClr="FFFFFF">
                          <a:lumMod val="95000"/>
                        </a:sysClr>
                      </a:solidFill>
                    </a:ln>
                  </pic:spPr>
                </pic:pic>
              </a:graphicData>
            </a:graphic>
          </wp:inline>
        </w:drawing>
      </w:r>
    </w:p>
    <w:p w14:paraId="385579FD" w14:textId="77777777" w:rsidR="00983D94" w:rsidRPr="00983D94" w:rsidRDefault="00983D94" w:rsidP="00983D94">
      <w:pPr>
        <w:spacing w:before="100"/>
        <w:rPr>
          <w:rFonts w:eastAsia="MS PGothic"/>
          <w:b/>
          <w:szCs w:val="20"/>
          <w:lang w:val="en-US" w:eastAsia="ja-JP"/>
        </w:rPr>
      </w:pPr>
      <w:bookmarkStart w:id="8" w:name="_Toc4399011"/>
      <w:r w:rsidRPr="00983D94">
        <w:rPr>
          <w:rFonts w:eastAsia="MS PGothic"/>
          <w:b/>
          <w:szCs w:val="20"/>
          <w:lang w:val="en-US" w:eastAsia="ja-JP"/>
        </w:rPr>
        <w:t>Outputs</w:t>
      </w:r>
      <w:bookmarkEnd w:id="8"/>
    </w:p>
    <w:p w14:paraId="3C6EB051" w14:textId="2EC86FA4" w:rsidR="008205E7" w:rsidRPr="00CE6C24" w:rsidRDefault="00983D94" w:rsidP="00CE6C24">
      <w:pPr>
        <w:pBdr>
          <w:top w:val="single" w:sz="4" w:space="1" w:color="D9D9D9"/>
          <w:left w:val="single" w:sz="4" w:space="4" w:color="D9D9D9"/>
          <w:bottom w:val="single" w:sz="4" w:space="1" w:color="D9D9D9"/>
          <w:right w:val="single" w:sz="4" w:space="4" w:color="D9D9D9"/>
        </w:pBdr>
        <w:shd w:val="clear" w:color="auto" w:fill="D9D9D9"/>
        <w:spacing w:after="120"/>
        <w:ind w:left="720"/>
        <w:rPr>
          <w:rFonts w:ascii="Consolas" w:eastAsia="MS PGothic" w:hAnsi="Consolas"/>
          <w:sz w:val="18"/>
          <w:szCs w:val="20"/>
          <w:lang w:val="en-US" w:eastAsia="ja-JP"/>
        </w:rPr>
      </w:pPr>
      <w:r w:rsidRPr="00983D94">
        <w:rPr>
          <w:rFonts w:ascii="Consolas" w:eastAsia="MS PGothic" w:hAnsi="Consolas"/>
          <w:sz w:val="18"/>
          <w:szCs w:val="20"/>
          <w:lang w:val="en-US" w:eastAsia="ja-JP"/>
        </w:rPr>
        <w:t>Sum: 2144</w:t>
      </w:r>
    </w:p>
    <w:p w14:paraId="25005838" w14:textId="5B80AEF9" w:rsidR="008205E7" w:rsidRPr="009A7D35" w:rsidRDefault="008205E7" w:rsidP="008205E7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Bài tập 1</w:t>
      </w: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:</w:t>
      </w:r>
      <w:r w:rsidRPr="009A7D35"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 Viết chương trình tạo máy tính với 4 phép tính: tính tổng, tính hiệu, tính tích, tính thương. Người dùng lựa chọn phép tính như sau:</w:t>
      </w:r>
    </w:p>
    <w:p w14:paraId="19452600" w14:textId="77777777" w:rsidR="008205E7" w:rsidRPr="009A7D35" w:rsidRDefault="008205E7" w:rsidP="00AC2400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+ Phép tính tổng</w:t>
      </w:r>
    </w:p>
    <w:p w14:paraId="0CCF96AF" w14:textId="77777777" w:rsidR="008205E7" w:rsidRPr="009A7D35" w:rsidRDefault="008205E7" w:rsidP="00AC2400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- Phép tính hiệu</w:t>
      </w:r>
    </w:p>
    <w:p w14:paraId="12D47265" w14:textId="77777777" w:rsidR="008205E7" w:rsidRPr="009A7D35" w:rsidRDefault="008205E7" w:rsidP="00AC2400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* Phép tính nhân</w:t>
      </w:r>
    </w:p>
    <w:p w14:paraId="7B3556B8" w14:textId="77777777" w:rsidR="008205E7" w:rsidRPr="009A7D35" w:rsidRDefault="008205E7" w:rsidP="00AC2400">
      <w:pPr>
        <w:shd w:val="clear" w:color="auto" w:fill="FFFFFF"/>
        <w:spacing w:after="0" w:line="240" w:lineRule="auto"/>
        <w:ind w:left="1440"/>
        <w:textAlignment w:val="baseline"/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/ Phép tính chia</w:t>
      </w:r>
    </w:p>
    <w:p w14:paraId="0CA68936" w14:textId="484CBC5E" w:rsidR="008205E7" w:rsidRDefault="008205E7" w:rsidP="008205E7">
      <w:pPr>
        <w:pStyle w:val="NormalWeb"/>
        <w:shd w:val="clear" w:color="auto" w:fill="FFFFFF"/>
        <w:spacing w:before="60" w:beforeAutospacing="0" w:afterLines="60" w:after="144" w:afterAutospacing="0"/>
        <w:textAlignment w:val="baseline"/>
        <w:rPr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</w:pPr>
      <w:r w:rsidRPr="009A7D35">
        <w:rPr>
          <w:color w:val="1D1D1D"/>
          <w:sz w:val="28"/>
          <w:szCs w:val="28"/>
          <w:lang w:val="en-GB" w:eastAsia="en-GB"/>
        </w:rPr>
        <w:t>Lưu ý không thực hiện phép chia cho số 0.</w:t>
      </w:r>
    </w:p>
    <w:p w14:paraId="6210154E" w14:textId="652270AD" w:rsidR="00107044" w:rsidRPr="009A7D35" w:rsidRDefault="00107044" w:rsidP="00107044">
      <w:pPr>
        <w:pStyle w:val="NormalWeb"/>
        <w:shd w:val="clear" w:color="auto" w:fill="FFFFFF"/>
        <w:spacing w:before="60" w:beforeAutospacing="0" w:afterLines="60" w:after="144" w:afterAutospacing="0"/>
        <w:textAlignment w:val="baseline"/>
        <w:rPr>
          <w:color w:val="1D1D1D"/>
          <w:sz w:val="28"/>
          <w:szCs w:val="28"/>
          <w:lang w:val="en-GB" w:eastAsia="en-GB"/>
        </w:rPr>
      </w:pPr>
      <w:r w:rsidRPr="009A7D35">
        <w:rPr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 xml:space="preserve">Bài </w:t>
      </w:r>
      <w:r w:rsidR="00196BE9" w:rsidRPr="009A7D35">
        <w:rPr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tập</w:t>
      </w:r>
      <w:r w:rsidRPr="009A7D35">
        <w:rPr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 xml:space="preserve"> </w:t>
      </w:r>
      <w:r w:rsidR="009F26DF">
        <w:rPr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2</w:t>
      </w:r>
      <w:r w:rsidRPr="009A7D35">
        <w:rPr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:</w:t>
      </w:r>
      <w:r w:rsidRPr="009A7D35">
        <w:rPr>
          <w:color w:val="1D1D1D"/>
          <w:sz w:val="28"/>
          <w:szCs w:val="28"/>
          <w:lang w:val="en-GB" w:eastAsia="en-GB"/>
        </w:rPr>
        <w:t> Viết chương trình nhập điểm toán, điểm lý, điểm hoá. Tính điểm trung bình cộng và xếp loại theo tiêu chí sau:</w:t>
      </w:r>
    </w:p>
    <w:tbl>
      <w:tblPr>
        <w:tblStyle w:val="TableGridLight"/>
        <w:tblW w:w="5387" w:type="dxa"/>
        <w:tblInd w:w="1384" w:type="dxa"/>
        <w:tblLook w:val="04A0" w:firstRow="1" w:lastRow="0" w:firstColumn="1" w:lastColumn="0" w:noHBand="0" w:noVBand="1"/>
      </w:tblPr>
      <w:tblGrid>
        <w:gridCol w:w="3402"/>
        <w:gridCol w:w="1985"/>
      </w:tblGrid>
      <w:tr w:rsidR="00107044" w:rsidRPr="009A7D35" w14:paraId="22D0DC4C" w14:textId="77777777" w:rsidTr="00763F01">
        <w:tc>
          <w:tcPr>
            <w:tcW w:w="3402" w:type="dxa"/>
            <w:hideMark/>
          </w:tcPr>
          <w:p w14:paraId="1E0E3E83" w14:textId="77777777" w:rsidR="00107044" w:rsidRPr="009A7D35" w:rsidRDefault="00107044" w:rsidP="00C84D2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b/>
                <w:color w:val="666666"/>
                <w:sz w:val="28"/>
                <w:szCs w:val="28"/>
                <w:lang w:val="en-GB" w:eastAsia="en-GB"/>
              </w:rPr>
              <w:t>Điểm trung bình</w:t>
            </w:r>
          </w:p>
        </w:tc>
        <w:tc>
          <w:tcPr>
            <w:tcW w:w="1985" w:type="dxa"/>
            <w:hideMark/>
          </w:tcPr>
          <w:p w14:paraId="2380E4A9" w14:textId="77777777" w:rsidR="00107044" w:rsidRPr="009A7D35" w:rsidRDefault="00107044" w:rsidP="00C84D2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b/>
                <w:bCs/>
                <w:color w:val="666666"/>
                <w:sz w:val="28"/>
                <w:szCs w:val="28"/>
                <w:bdr w:val="none" w:sz="0" w:space="0" w:color="auto" w:frame="1"/>
                <w:lang w:val="en-GB" w:eastAsia="en-GB"/>
              </w:rPr>
              <w:t>Xếp loại</w:t>
            </w:r>
          </w:p>
        </w:tc>
      </w:tr>
      <w:tr w:rsidR="00107044" w:rsidRPr="009A7D35" w14:paraId="47B6ADCF" w14:textId="77777777" w:rsidTr="00763F01">
        <w:tc>
          <w:tcPr>
            <w:tcW w:w="3402" w:type="dxa"/>
            <w:hideMark/>
          </w:tcPr>
          <w:p w14:paraId="41A00C3A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Nhỏ hơn 5</w:t>
            </w:r>
          </w:p>
        </w:tc>
        <w:tc>
          <w:tcPr>
            <w:tcW w:w="1985" w:type="dxa"/>
            <w:hideMark/>
          </w:tcPr>
          <w:p w14:paraId="3401E4E3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Yếu</w:t>
            </w:r>
          </w:p>
        </w:tc>
      </w:tr>
      <w:tr w:rsidR="00107044" w:rsidRPr="009A7D35" w14:paraId="5072DAF5" w14:textId="77777777" w:rsidTr="00763F01">
        <w:tc>
          <w:tcPr>
            <w:tcW w:w="3402" w:type="dxa"/>
            <w:hideMark/>
          </w:tcPr>
          <w:p w14:paraId="4636B3C4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Nhỏ hơn 6.5</w:t>
            </w:r>
          </w:p>
        </w:tc>
        <w:tc>
          <w:tcPr>
            <w:tcW w:w="1985" w:type="dxa"/>
            <w:hideMark/>
          </w:tcPr>
          <w:p w14:paraId="3B9B50AD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Trung Bình</w:t>
            </w:r>
          </w:p>
        </w:tc>
      </w:tr>
      <w:tr w:rsidR="00107044" w:rsidRPr="009A7D35" w14:paraId="0F32C899" w14:textId="77777777" w:rsidTr="00763F01">
        <w:tc>
          <w:tcPr>
            <w:tcW w:w="3402" w:type="dxa"/>
            <w:hideMark/>
          </w:tcPr>
          <w:p w14:paraId="6146C83C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Nhỏ hơn 8</w:t>
            </w:r>
          </w:p>
        </w:tc>
        <w:tc>
          <w:tcPr>
            <w:tcW w:w="1985" w:type="dxa"/>
            <w:hideMark/>
          </w:tcPr>
          <w:p w14:paraId="737CA0D4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Khá</w:t>
            </w:r>
          </w:p>
        </w:tc>
      </w:tr>
      <w:tr w:rsidR="00107044" w:rsidRPr="009A7D35" w14:paraId="74CE3220" w14:textId="77777777" w:rsidTr="00763F01">
        <w:tc>
          <w:tcPr>
            <w:tcW w:w="3402" w:type="dxa"/>
          </w:tcPr>
          <w:p w14:paraId="2A46587F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Nhỏ hơn 10</w:t>
            </w:r>
          </w:p>
        </w:tc>
        <w:tc>
          <w:tcPr>
            <w:tcW w:w="1985" w:type="dxa"/>
          </w:tcPr>
          <w:p w14:paraId="67BDBB7A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Giỏi</w:t>
            </w:r>
          </w:p>
        </w:tc>
      </w:tr>
      <w:tr w:rsidR="00107044" w:rsidRPr="009A7D35" w14:paraId="5796325C" w14:textId="77777777" w:rsidTr="00763F01">
        <w:tc>
          <w:tcPr>
            <w:tcW w:w="3402" w:type="dxa"/>
          </w:tcPr>
          <w:p w14:paraId="2565EAAA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Bằng 10</w:t>
            </w:r>
          </w:p>
        </w:tc>
        <w:tc>
          <w:tcPr>
            <w:tcW w:w="1985" w:type="dxa"/>
          </w:tcPr>
          <w:p w14:paraId="51E84B1B" w14:textId="77777777" w:rsidR="00107044" w:rsidRPr="009A7D35" w:rsidRDefault="00107044" w:rsidP="00C84D2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Xuất sắc</w:t>
            </w:r>
          </w:p>
        </w:tc>
      </w:tr>
    </w:tbl>
    <w:p w14:paraId="3816CE50" w14:textId="7A5607A0" w:rsidR="00107044" w:rsidRPr="009A7D35" w:rsidRDefault="001C5A37" w:rsidP="00107044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lastRenderedPageBreak/>
        <w:t>Bài tập</w:t>
      </w:r>
      <w:r w:rsidR="00107044" w:rsidRPr="009A7D35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 xml:space="preserve"> </w:t>
      </w:r>
      <w:r w:rsidR="009F26DF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3</w:t>
      </w:r>
      <w:r w:rsidR="00107044" w:rsidRPr="009A7D35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:</w:t>
      </w:r>
      <w:r w:rsidR="00107044" w:rsidRPr="009A7D35">
        <w:rPr>
          <w:rFonts w:ascii="Times New Roman" w:hAnsi="Times New Roman"/>
          <w:color w:val="1D1D1D"/>
          <w:sz w:val="28"/>
          <w:szCs w:val="28"/>
          <w:lang w:val="en-GB" w:eastAsia="en-GB"/>
        </w:rPr>
        <w:t> Viết chương trình giải phương trình bậc hai (ax</w:t>
      </w:r>
      <w:r w:rsidR="00107044" w:rsidRPr="009A7D35">
        <w:rPr>
          <w:rFonts w:ascii="Times New Roman" w:hAnsi="Times New Roman"/>
          <w:color w:val="1D1D1D"/>
          <w:sz w:val="28"/>
          <w:szCs w:val="28"/>
          <w:bdr w:val="none" w:sz="0" w:space="0" w:color="auto" w:frame="1"/>
          <w:vertAlign w:val="superscript"/>
          <w:lang w:val="en-GB" w:eastAsia="en-GB"/>
        </w:rPr>
        <w:t>2</w:t>
      </w:r>
      <w:r w:rsidR="00107044" w:rsidRPr="009A7D35">
        <w:rPr>
          <w:rFonts w:ascii="Times New Roman" w:hAnsi="Times New Roman"/>
          <w:color w:val="1D1D1D"/>
          <w:sz w:val="28"/>
          <w:szCs w:val="28"/>
          <w:lang w:val="en-GB" w:eastAsia="en-GB"/>
        </w:rPr>
        <w:t> + bx + c = 0) với a,b,c nhập từ</w:t>
      </w:r>
      <w:r w:rsidR="000B6D39"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 bàn phím</w:t>
      </w:r>
    </w:p>
    <w:p w14:paraId="5DF59333" w14:textId="41AA5B28" w:rsidR="00107044" w:rsidRPr="009A7D35" w:rsidRDefault="00107044" w:rsidP="00107044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 xml:space="preserve">Bài </w:t>
      </w:r>
      <w:r w:rsidR="005E1B68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tập</w:t>
      </w: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 xml:space="preserve"> </w:t>
      </w:r>
      <w:r w:rsidR="009F26DF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4</w:t>
      </w:r>
      <w:r w:rsidRPr="009A7D35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:</w:t>
      </w:r>
      <w:r w:rsidRPr="009A7D35"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 Viết chương trình hiển thị số ngày của tháng. Biết rằng</w:t>
      </w:r>
    </w:p>
    <w:tbl>
      <w:tblPr>
        <w:tblStyle w:val="TableGridLight"/>
        <w:tblW w:w="8370" w:type="dxa"/>
        <w:tblInd w:w="355" w:type="dxa"/>
        <w:tblLook w:val="04A0" w:firstRow="1" w:lastRow="0" w:firstColumn="1" w:lastColumn="0" w:noHBand="0" w:noVBand="1"/>
      </w:tblPr>
      <w:tblGrid>
        <w:gridCol w:w="1980"/>
        <w:gridCol w:w="6390"/>
      </w:tblGrid>
      <w:tr w:rsidR="00107044" w:rsidRPr="009A7D35" w14:paraId="06339E91" w14:textId="77777777" w:rsidTr="003112A6">
        <w:tc>
          <w:tcPr>
            <w:tcW w:w="1980" w:type="dxa"/>
            <w:hideMark/>
          </w:tcPr>
          <w:p w14:paraId="311CF7F3" w14:textId="77777777" w:rsidR="00107044" w:rsidRPr="009A7D35" w:rsidRDefault="00107044" w:rsidP="0094297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b/>
                <w:color w:val="666666"/>
                <w:sz w:val="28"/>
                <w:szCs w:val="28"/>
                <w:lang w:val="en-GB" w:eastAsia="en-GB"/>
              </w:rPr>
              <w:t>Tháng</w:t>
            </w:r>
          </w:p>
        </w:tc>
        <w:tc>
          <w:tcPr>
            <w:tcW w:w="6390" w:type="dxa"/>
            <w:hideMark/>
          </w:tcPr>
          <w:p w14:paraId="3F60F8BF" w14:textId="77777777" w:rsidR="00107044" w:rsidRPr="009A7D35" w:rsidRDefault="00107044" w:rsidP="00942976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b/>
                <w:bCs/>
                <w:color w:val="666666"/>
                <w:sz w:val="28"/>
                <w:szCs w:val="28"/>
                <w:bdr w:val="none" w:sz="0" w:space="0" w:color="auto" w:frame="1"/>
                <w:lang w:val="en-GB" w:eastAsia="en-GB"/>
              </w:rPr>
              <w:t>Số ngày</w:t>
            </w:r>
          </w:p>
        </w:tc>
      </w:tr>
      <w:tr w:rsidR="00107044" w:rsidRPr="009A7D35" w14:paraId="748225D3" w14:textId="77777777" w:rsidTr="003112A6">
        <w:tc>
          <w:tcPr>
            <w:tcW w:w="1980" w:type="dxa"/>
            <w:hideMark/>
          </w:tcPr>
          <w:p w14:paraId="0556D8BA" w14:textId="77777777" w:rsidR="00107044" w:rsidRPr="009A7D35" w:rsidRDefault="00107044" w:rsidP="0094297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1,3,5,7,8,10,12</w:t>
            </w:r>
          </w:p>
        </w:tc>
        <w:tc>
          <w:tcPr>
            <w:tcW w:w="6390" w:type="dxa"/>
            <w:hideMark/>
          </w:tcPr>
          <w:p w14:paraId="6FC505F3" w14:textId="77777777" w:rsidR="00107044" w:rsidRPr="009A7D35" w:rsidRDefault="00107044" w:rsidP="0094297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31</w:t>
            </w:r>
          </w:p>
        </w:tc>
      </w:tr>
      <w:tr w:rsidR="00107044" w:rsidRPr="009A7D35" w14:paraId="48FAA60E" w14:textId="77777777" w:rsidTr="003112A6">
        <w:tc>
          <w:tcPr>
            <w:tcW w:w="1980" w:type="dxa"/>
            <w:hideMark/>
          </w:tcPr>
          <w:p w14:paraId="3FF1F4E1" w14:textId="77777777" w:rsidR="00107044" w:rsidRPr="009A7D35" w:rsidRDefault="00107044" w:rsidP="0094297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4,6,9,11</w:t>
            </w:r>
          </w:p>
        </w:tc>
        <w:tc>
          <w:tcPr>
            <w:tcW w:w="6390" w:type="dxa"/>
            <w:hideMark/>
          </w:tcPr>
          <w:p w14:paraId="404C44DD" w14:textId="77777777" w:rsidR="00107044" w:rsidRPr="009A7D35" w:rsidRDefault="00107044" w:rsidP="0094297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30</w:t>
            </w:r>
          </w:p>
        </w:tc>
      </w:tr>
      <w:tr w:rsidR="00107044" w:rsidRPr="009A7D35" w14:paraId="6CC637CC" w14:textId="77777777" w:rsidTr="003112A6">
        <w:tc>
          <w:tcPr>
            <w:tcW w:w="1980" w:type="dxa"/>
            <w:hideMark/>
          </w:tcPr>
          <w:p w14:paraId="52C143C5" w14:textId="77777777" w:rsidR="00107044" w:rsidRPr="009A7D35" w:rsidRDefault="00107044" w:rsidP="0094297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2</w:t>
            </w:r>
          </w:p>
        </w:tc>
        <w:tc>
          <w:tcPr>
            <w:tcW w:w="6390" w:type="dxa"/>
            <w:hideMark/>
          </w:tcPr>
          <w:p w14:paraId="5B51D0DB" w14:textId="77777777" w:rsidR="00107044" w:rsidRPr="009A7D35" w:rsidRDefault="00107044" w:rsidP="00942976">
            <w:pPr>
              <w:spacing w:before="120" w:after="120" w:line="240" w:lineRule="auto"/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 w:cs="Times New Roman"/>
                <w:color w:val="666666"/>
                <w:sz w:val="28"/>
                <w:szCs w:val="28"/>
                <w:lang w:val="en-GB" w:eastAsia="en-GB"/>
              </w:rPr>
              <w:t>29 nếu năm nhuần. 28 ngày nếu năm không nhuần</w:t>
            </w:r>
          </w:p>
        </w:tc>
      </w:tr>
    </w:tbl>
    <w:p w14:paraId="6562770B" w14:textId="11604B1D" w:rsidR="0005281D" w:rsidRPr="00377A73" w:rsidRDefault="00107044" w:rsidP="00377A73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color w:val="1D1D1D"/>
          <w:sz w:val="28"/>
          <w:szCs w:val="28"/>
          <w:lang w:val="en-GB" w:eastAsia="en-GB"/>
        </w:rPr>
        <w:t>Trong đó, Năm nhuần là năm chia hết cho 4 nhưng không chia hết cho 100. Hoặc năm nhuần là năm chia hết cho 400.</w:t>
      </w:r>
    </w:p>
    <w:p w14:paraId="67ACEA09" w14:textId="039E279D" w:rsidR="00107044" w:rsidRPr="009A7D35" w:rsidRDefault="00107044" w:rsidP="00107044">
      <w:pPr>
        <w:shd w:val="clear" w:color="auto" w:fill="FFFFFF"/>
        <w:spacing w:before="60" w:after="60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 w:rsidRPr="009A7D35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 xml:space="preserve">Bài </w:t>
      </w:r>
      <w:r w:rsidR="007E32A1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tập</w:t>
      </w:r>
      <w:r w:rsidRPr="009A7D35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 xml:space="preserve"> </w:t>
      </w:r>
      <w:r w:rsidR="009F26DF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5</w:t>
      </w:r>
      <w:r w:rsidRPr="009A7D35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:</w:t>
      </w:r>
      <w:r w:rsidRPr="009A7D35"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 Viết chương trình để thể hiện khả năng của máy tính. Người dùng nhập vào một ký tự và chương trình sẽ hiển thị ngôn ngữ tương ứng. </w:t>
      </w:r>
    </w:p>
    <w:p w14:paraId="6F9B53AD" w14:textId="77777777" w:rsidR="00107044" w:rsidRPr="007E00EB" w:rsidRDefault="00107044" w:rsidP="002D765A">
      <w:pPr>
        <w:pStyle w:val="ListParagraph"/>
        <w:numPr>
          <w:ilvl w:val="0"/>
          <w:numId w:val="9"/>
        </w:numPr>
        <w:shd w:val="clear" w:color="auto" w:fill="FFFFFF"/>
        <w:spacing w:before="60" w:after="60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 w:rsidRPr="007E00EB"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Sử dụng switch-case để chọn và hiển thị thông báo. </w:t>
      </w:r>
    </w:p>
    <w:p w14:paraId="34E61014" w14:textId="77777777" w:rsidR="00107044" w:rsidRPr="007E00EB" w:rsidRDefault="00107044" w:rsidP="002D765A">
      <w:pPr>
        <w:pStyle w:val="ListParagraph"/>
        <w:numPr>
          <w:ilvl w:val="0"/>
          <w:numId w:val="9"/>
        </w:numPr>
        <w:shd w:val="clear" w:color="auto" w:fill="FFFFFF"/>
        <w:spacing w:before="60" w:after="60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 w:rsidRPr="007E00EB">
        <w:rPr>
          <w:rFonts w:ascii="Times New Roman" w:hAnsi="Times New Roman"/>
          <w:color w:val="1D1D1D"/>
          <w:sz w:val="28"/>
          <w:szCs w:val="28"/>
          <w:lang w:val="en-GB" w:eastAsia="en-GB"/>
        </w:rPr>
        <w:t>Sử dụng default để hiển thị thông báo “</w:t>
      </w:r>
      <w:r w:rsidRPr="007E00EB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Bạn đã nhập sai</w:t>
      </w:r>
      <w:r w:rsidRPr="007E00EB">
        <w:rPr>
          <w:rFonts w:ascii="Times New Roman" w:hAnsi="Times New Roman"/>
          <w:color w:val="1D1D1D"/>
          <w:sz w:val="28"/>
          <w:szCs w:val="28"/>
          <w:lang w:val="en-GB" w:eastAsia="en-GB"/>
        </w:rPr>
        <w:t>” trong trường hợp người dùng nhập không khớp với các ký tự như đã mô tả ở cột </w:t>
      </w:r>
      <w:r w:rsidRPr="007E00EB">
        <w:rPr>
          <w:rFonts w:ascii="Times New Roman" w:hAnsi="Times New Roman"/>
          <w:b/>
          <w:bCs/>
          <w:color w:val="1D1D1D"/>
          <w:sz w:val="28"/>
          <w:szCs w:val="28"/>
          <w:bdr w:val="none" w:sz="0" w:space="0" w:color="auto" w:frame="1"/>
          <w:lang w:val="en-GB" w:eastAsia="en-GB"/>
        </w:rPr>
        <w:t>đầu vào</w:t>
      </w:r>
      <w:r w:rsidRPr="007E00EB">
        <w:rPr>
          <w:rFonts w:ascii="Times New Roman" w:hAnsi="Times New Roman"/>
          <w:color w:val="1D1D1D"/>
          <w:sz w:val="28"/>
          <w:szCs w:val="28"/>
          <w:lang w:val="en-GB" w:eastAsia="en-GB"/>
        </w:rPr>
        <w:t> của bảng sau</w:t>
      </w:r>
    </w:p>
    <w:tbl>
      <w:tblPr>
        <w:tblW w:w="6237" w:type="dxa"/>
        <w:tblCellSpacing w:w="15" w:type="dxa"/>
        <w:tblInd w:w="1590" w:type="dxa"/>
        <w:tblBorders>
          <w:left w:val="single" w:sz="6" w:space="0" w:color="EAEAE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9"/>
        <w:gridCol w:w="2828"/>
      </w:tblGrid>
      <w:tr w:rsidR="00107044" w:rsidRPr="009A7D35" w14:paraId="6ECD0109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7903AF65" w14:textId="77777777" w:rsidR="00107044" w:rsidRPr="009A7D35" w:rsidRDefault="00107044" w:rsidP="00DB1642">
            <w:pPr>
              <w:spacing w:after="0" w:line="240" w:lineRule="auto"/>
              <w:jc w:val="center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b/>
                <w:bCs/>
                <w:color w:val="666666"/>
                <w:sz w:val="28"/>
                <w:szCs w:val="28"/>
                <w:bdr w:val="none" w:sz="0" w:space="0" w:color="auto" w:frame="1"/>
                <w:lang w:val="en-GB" w:eastAsia="en-GB"/>
              </w:rPr>
              <w:t>Đầu vào (Input)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1D6CB79F" w14:textId="77777777" w:rsidR="00107044" w:rsidRPr="009A7D35" w:rsidRDefault="00107044" w:rsidP="00DB1642">
            <w:pPr>
              <w:spacing w:after="0" w:line="240" w:lineRule="auto"/>
              <w:jc w:val="center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b/>
                <w:bCs/>
                <w:color w:val="666666"/>
                <w:sz w:val="28"/>
                <w:szCs w:val="28"/>
                <w:bdr w:val="none" w:sz="0" w:space="0" w:color="auto" w:frame="1"/>
                <w:lang w:val="en-GB" w:eastAsia="en-GB"/>
              </w:rPr>
              <w:t>Đầu ra (Output)</w:t>
            </w:r>
          </w:p>
        </w:tc>
      </w:tr>
      <w:tr w:rsidR="00107044" w:rsidRPr="009A7D35" w14:paraId="2975AB4A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49ADB1E7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A hoặc a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278EB9AB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Ada</w:t>
            </w:r>
          </w:p>
        </w:tc>
      </w:tr>
      <w:tr w:rsidR="00107044" w:rsidRPr="009A7D35" w14:paraId="31507C78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22390B61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B hoặc b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01764562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Basic</w:t>
            </w:r>
          </w:p>
        </w:tc>
      </w:tr>
      <w:tr w:rsidR="00107044" w:rsidRPr="009A7D35" w14:paraId="370772F6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77C3E673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C hoặc c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316CD3D5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Cobol</w:t>
            </w:r>
          </w:p>
        </w:tc>
      </w:tr>
      <w:tr w:rsidR="00107044" w:rsidRPr="009A7D35" w14:paraId="30DA4AF2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33D22661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D hoặc d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20171701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Android</w:t>
            </w:r>
          </w:p>
        </w:tc>
      </w:tr>
      <w:tr w:rsidR="00107044" w:rsidRPr="009A7D35" w14:paraId="31DDA79E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4179E7A0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F hoặc f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7CB7CA6D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Fortran</w:t>
            </w:r>
          </w:p>
        </w:tc>
      </w:tr>
      <w:tr w:rsidR="00107044" w:rsidRPr="009A7D35" w14:paraId="46F3B8B2" w14:textId="77777777" w:rsidTr="00763F01">
        <w:trPr>
          <w:tblCellSpacing w:w="15" w:type="dxa"/>
        </w:trPr>
        <w:tc>
          <w:tcPr>
            <w:tcW w:w="3364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1F742128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W hoặc w</w:t>
            </w:r>
          </w:p>
        </w:tc>
        <w:tc>
          <w:tcPr>
            <w:tcW w:w="2783" w:type="dxa"/>
            <w:tcBorders>
              <w:top w:val="single" w:sz="6" w:space="0" w:color="EAEAEA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9F9F9"/>
            <w:tcMar>
              <w:top w:w="60" w:type="dxa"/>
              <w:left w:w="180" w:type="dxa"/>
              <w:bottom w:w="60" w:type="dxa"/>
              <w:right w:w="180" w:type="dxa"/>
            </w:tcMar>
            <w:vAlign w:val="bottom"/>
            <w:hideMark/>
          </w:tcPr>
          <w:p w14:paraId="4528BD51" w14:textId="77777777" w:rsidR="00107044" w:rsidRPr="009A7D35" w:rsidRDefault="00107044" w:rsidP="00DB1642">
            <w:pPr>
              <w:spacing w:after="0" w:line="240" w:lineRule="auto"/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</w:pPr>
            <w:r w:rsidRPr="009A7D35">
              <w:rPr>
                <w:rFonts w:ascii="Times New Roman" w:hAnsi="Times New Roman"/>
                <w:color w:val="666666"/>
                <w:sz w:val="28"/>
                <w:szCs w:val="28"/>
                <w:lang w:val="en-GB" w:eastAsia="en-GB"/>
              </w:rPr>
              <w:t>Windows Phone</w:t>
            </w:r>
          </w:p>
        </w:tc>
      </w:tr>
    </w:tbl>
    <w:p w14:paraId="77B81D63" w14:textId="59A50E0E" w:rsidR="00DD2D42" w:rsidRDefault="00DD2D4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</w:p>
    <w:p w14:paraId="2C190C26" w14:textId="77777777" w:rsidR="00DD2D42" w:rsidRDefault="00DD2D42">
      <w:pPr>
        <w:spacing w:after="0" w:line="240" w:lineRule="auto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br w:type="page"/>
      </w:r>
    </w:p>
    <w:p w14:paraId="3BAF92F1" w14:textId="77777777" w:rsidR="00983D94" w:rsidRDefault="00983D94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</w:p>
    <w:p w14:paraId="11DAB1A0" w14:textId="1038EA37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 w:rsidRPr="00DD2D42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Bài tập 6: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 Viết chương trình cho phép người dùng nhập vào 3 số thực a, b, c. Kiểm tra 3 số a, b, c vừa nhập có hợp thành độ dài 3 cạnh của một tam giác hay không? Nếu có thì cho biết loại tam giác này (VD: Loại tam giác: Tam giác thường, tam giác cân,…)</w:t>
      </w:r>
    </w:p>
    <w:p w14:paraId="29F1FB66" w14:textId="0E490EB7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bookmarkStart w:id="9" w:name="_GoBack"/>
      <w:bookmarkEnd w:id="9"/>
      <w:r w:rsidRPr="00DD2D42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>Bài</w:t>
      </w:r>
      <w:r w:rsidR="00DD2D42" w:rsidRPr="00DD2D42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 xml:space="preserve"> tập</w:t>
      </w:r>
      <w:r w:rsidRPr="00DD2D42">
        <w:rPr>
          <w:rFonts w:ascii="Times New Roman" w:hAnsi="Times New Roman"/>
          <w:b/>
          <w:color w:val="1D1D1D"/>
          <w:sz w:val="28"/>
          <w:szCs w:val="28"/>
          <w:lang w:val="en-GB" w:eastAsia="en-GB"/>
        </w:rPr>
        <w:t xml:space="preserve"> 7: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 Viết chương trình cho phép người dùng nhập vào hour, minute, second (3 số nguyên). Kiểm tra hour:minute:second có hợp thành 1 giờ hợp lệ hay không (hour từ 0 đến 23, minute từ 0 đến 59, secode từ 0 đến 59). Nếu hour:minute:second là một thời gian hợp lệ thì cho biết trước đó 1 giây là thời gian nào, sau đó 1 giây là thời gian nào?</w:t>
      </w:r>
    </w:p>
    <w:p w14:paraId="225C874B" w14:textId="63993D7A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VD1: Hour: 12; Minute: 30; Second: 25</w:t>
      </w:r>
    </w:p>
    <w:p w14:paraId="08D862C4" w14:textId="222FC0CB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Valid Time: 12:30:25</w:t>
      </w:r>
    </w:p>
    <w:p w14:paraId="43951A99" w14:textId="65C5C724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Before 1 second: 12:30:24</w:t>
      </w:r>
    </w:p>
    <w:p w14:paraId="6F7593F4" w14:textId="60517DFE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After 1 Second: 12:30:26</w:t>
      </w:r>
    </w:p>
    <w:p w14:paraId="315B5A88" w14:textId="3CF61E90" w:rsidR="000637F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VD2: 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Hour: 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18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; Minute: 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59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; Second: 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59</w:t>
      </w:r>
    </w:p>
    <w:p w14:paraId="2E570C50" w14:textId="316026B6" w:rsidR="000637F2" w:rsidRDefault="000637F2" w:rsidP="000637F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Valid Time: 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18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59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59</w:t>
      </w:r>
    </w:p>
    <w:p w14:paraId="5C802F3B" w14:textId="0AEE9187" w:rsidR="000637F2" w:rsidRDefault="000637F2" w:rsidP="000637F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Before 1 second: 12:30: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58</w:t>
      </w:r>
    </w:p>
    <w:p w14:paraId="3CA0BFED" w14:textId="1F1787E1" w:rsidR="000637F2" w:rsidRDefault="000637F2" w:rsidP="000637F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 xml:space="preserve">After 1 Second: 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19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0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0:</w:t>
      </w:r>
      <w:r>
        <w:rPr>
          <w:rFonts w:ascii="Times New Roman" w:hAnsi="Times New Roman"/>
          <w:color w:val="1D1D1D"/>
          <w:sz w:val="28"/>
          <w:szCs w:val="28"/>
          <w:lang w:val="en-GB" w:eastAsia="en-GB"/>
        </w:rPr>
        <w:t>00</w:t>
      </w:r>
    </w:p>
    <w:p w14:paraId="48FF5DBE" w14:textId="77777777" w:rsidR="000637F2" w:rsidRPr="00633AB2" w:rsidRDefault="000637F2" w:rsidP="00633AB2">
      <w:pPr>
        <w:shd w:val="clear" w:color="auto" w:fill="FFFFFF"/>
        <w:spacing w:before="60" w:afterLines="60" w:after="144"/>
        <w:textAlignment w:val="baseline"/>
        <w:rPr>
          <w:rFonts w:ascii="Times New Roman" w:hAnsi="Times New Roman"/>
          <w:color w:val="1D1D1D"/>
          <w:sz w:val="28"/>
          <w:szCs w:val="28"/>
          <w:lang w:val="en-GB" w:eastAsia="en-GB"/>
        </w:rPr>
      </w:pPr>
    </w:p>
    <w:sectPr w:rsidR="000637F2" w:rsidRPr="00633AB2" w:rsidSect="007A5F82">
      <w:headerReference w:type="default" r:id="rId18"/>
      <w:footerReference w:type="default" r:id="rId19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5FB40" w14:textId="77777777" w:rsidR="00040CDA" w:rsidRDefault="00040CDA" w:rsidP="00B865AD">
      <w:pPr>
        <w:pStyle w:val="ListParagraph"/>
      </w:pPr>
      <w:r>
        <w:separator/>
      </w:r>
    </w:p>
  </w:endnote>
  <w:endnote w:type="continuationSeparator" w:id="0">
    <w:p w14:paraId="42226E51" w14:textId="77777777" w:rsidR="00040CDA" w:rsidRDefault="00040CDA" w:rsidP="00B865AD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04794B" w14:textId="4F205F4E" w:rsidR="00DA3871" w:rsidRPr="00171177" w:rsidRDefault="002B18B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R2S Academy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D2D42">
      <w:rPr>
        <w:rStyle w:val="PageNumber"/>
        <w:rFonts w:ascii="Arial" w:hAnsi="Arial" w:cs="Arial"/>
        <w:noProof/>
        <w:sz w:val="18"/>
        <w:szCs w:val="18"/>
      </w:rPr>
      <w:t>8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DD2D42">
      <w:rPr>
        <w:rStyle w:val="PageNumber"/>
        <w:rFonts w:ascii="Arial" w:hAnsi="Arial" w:cs="Arial"/>
        <w:noProof/>
        <w:sz w:val="18"/>
        <w:szCs w:val="18"/>
      </w:rPr>
      <w:t>8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B9796" w14:textId="77777777" w:rsidR="00040CDA" w:rsidRDefault="00040CDA" w:rsidP="00B865AD">
      <w:pPr>
        <w:pStyle w:val="ListParagraph"/>
      </w:pPr>
      <w:r>
        <w:separator/>
      </w:r>
    </w:p>
  </w:footnote>
  <w:footnote w:type="continuationSeparator" w:id="0">
    <w:p w14:paraId="74A0AEFF" w14:textId="77777777" w:rsidR="00040CDA" w:rsidRDefault="00040CDA" w:rsidP="00B865AD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99360" w14:textId="4921C861" w:rsidR="00DA3871" w:rsidRPr="001C5B6D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1D7042">
      <w:rPr>
        <w:sz w:val="20"/>
        <w:lang w:val="en-GB"/>
      </w:rPr>
      <w:t>Java Basic</w:t>
    </w:r>
    <w:r w:rsidR="00DA3871" w:rsidRPr="00771EAB">
      <w:rPr>
        <w:sz w:val="20"/>
      </w:rPr>
      <w:tab/>
      <w:t xml:space="preserve">                   </w:t>
    </w:r>
    <w:r w:rsidR="001C5B6D">
      <w:rPr>
        <w:sz w:val="20"/>
        <w:lang w:val="en-US"/>
      </w:rPr>
      <w:t>R2S Academy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259460B6"/>
    <w:multiLevelType w:val="hybridMultilevel"/>
    <w:tmpl w:val="D6CA8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049"/>
    <w:multiLevelType w:val="hybridMultilevel"/>
    <w:tmpl w:val="A0FA0DBE"/>
    <w:lvl w:ilvl="0" w:tplc="BDD638EA">
      <w:start w:val="1"/>
      <w:numFmt w:val="decimal"/>
      <w:lvlText w:val="%1. 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56EA4"/>
    <w:multiLevelType w:val="hybridMultilevel"/>
    <w:tmpl w:val="62501D64"/>
    <w:lvl w:ilvl="0" w:tplc="0672C2D0">
      <w:start w:val="1"/>
      <w:numFmt w:val="bullet"/>
      <w:lvlText w:val=""/>
      <w:lvlJc w:val="left"/>
      <w:pPr>
        <w:ind w:left="144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473ADD"/>
    <w:multiLevelType w:val="hybridMultilevel"/>
    <w:tmpl w:val="E3A82750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77843"/>
    <w:multiLevelType w:val="hybridMultilevel"/>
    <w:tmpl w:val="A6EA104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70B35"/>
    <w:multiLevelType w:val="hybridMultilevel"/>
    <w:tmpl w:val="A694EE82"/>
    <w:lvl w:ilvl="0" w:tplc="04090001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10B3"/>
    <w:rsid w:val="00004A2C"/>
    <w:rsid w:val="00005076"/>
    <w:rsid w:val="00020348"/>
    <w:rsid w:val="00031534"/>
    <w:rsid w:val="00040CDA"/>
    <w:rsid w:val="0004181A"/>
    <w:rsid w:val="0005281D"/>
    <w:rsid w:val="000637F2"/>
    <w:rsid w:val="00072D68"/>
    <w:rsid w:val="00090250"/>
    <w:rsid w:val="00092BB0"/>
    <w:rsid w:val="00092EC3"/>
    <w:rsid w:val="000B6D39"/>
    <w:rsid w:val="000C1FE0"/>
    <w:rsid w:val="000C4A66"/>
    <w:rsid w:val="000D26B8"/>
    <w:rsid w:val="000F0720"/>
    <w:rsid w:val="00107044"/>
    <w:rsid w:val="00110769"/>
    <w:rsid w:val="001207DB"/>
    <w:rsid w:val="00127B81"/>
    <w:rsid w:val="00151B68"/>
    <w:rsid w:val="00167DA8"/>
    <w:rsid w:val="00170457"/>
    <w:rsid w:val="00171177"/>
    <w:rsid w:val="001732BE"/>
    <w:rsid w:val="00196BE9"/>
    <w:rsid w:val="001A412D"/>
    <w:rsid w:val="001A41A7"/>
    <w:rsid w:val="001C5A37"/>
    <w:rsid w:val="001C5B6D"/>
    <w:rsid w:val="001D7042"/>
    <w:rsid w:val="001E05CE"/>
    <w:rsid w:val="001E217D"/>
    <w:rsid w:val="001F3EED"/>
    <w:rsid w:val="001F455A"/>
    <w:rsid w:val="001F5A02"/>
    <w:rsid w:val="00201C24"/>
    <w:rsid w:val="002279BD"/>
    <w:rsid w:val="002353A4"/>
    <w:rsid w:val="00243F75"/>
    <w:rsid w:val="002454BF"/>
    <w:rsid w:val="00251E83"/>
    <w:rsid w:val="00255B7B"/>
    <w:rsid w:val="00275BEC"/>
    <w:rsid w:val="00280532"/>
    <w:rsid w:val="002863CD"/>
    <w:rsid w:val="002A0595"/>
    <w:rsid w:val="002A1B75"/>
    <w:rsid w:val="002B18B3"/>
    <w:rsid w:val="002B262C"/>
    <w:rsid w:val="002B6010"/>
    <w:rsid w:val="002C5099"/>
    <w:rsid w:val="002C697D"/>
    <w:rsid w:val="002D765A"/>
    <w:rsid w:val="002E0969"/>
    <w:rsid w:val="002F1A6E"/>
    <w:rsid w:val="002F3B39"/>
    <w:rsid w:val="002F3F63"/>
    <w:rsid w:val="00300E9D"/>
    <w:rsid w:val="00301DDE"/>
    <w:rsid w:val="003032F8"/>
    <w:rsid w:val="003112A6"/>
    <w:rsid w:val="00314E3D"/>
    <w:rsid w:val="003372AE"/>
    <w:rsid w:val="00337C73"/>
    <w:rsid w:val="0034245E"/>
    <w:rsid w:val="00360613"/>
    <w:rsid w:val="003613A0"/>
    <w:rsid w:val="00361EF1"/>
    <w:rsid w:val="00364177"/>
    <w:rsid w:val="00365484"/>
    <w:rsid w:val="00377A73"/>
    <w:rsid w:val="003D24A1"/>
    <w:rsid w:val="003D552E"/>
    <w:rsid w:val="003D6CC1"/>
    <w:rsid w:val="003F19DF"/>
    <w:rsid w:val="003F684D"/>
    <w:rsid w:val="004053C9"/>
    <w:rsid w:val="00444EB0"/>
    <w:rsid w:val="00453047"/>
    <w:rsid w:val="004559F0"/>
    <w:rsid w:val="004624B6"/>
    <w:rsid w:val="00465D72"/>
    <w:rsid w:val="004756FF"/>
    <w:rsid w:val="00483FD9"/>
    <w:rsid w:val="00494D77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40DB"/>
    <w:rsid w:val="005948C0"/>
    <w:rsid w:val="0059753A"/>
    <w:rsid w:val="005C20E6"/>
    <w:rsid w:val="005C5B42"/>
    <w:rsid w:val="005E1B68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3AB2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1F34"/>
    <w:rsid w:val="007355B1"/>
    <w:rsid w:val="007406D1"/>
    <w:rsid w:val="00740E4F"/>
    <w:rsid w:val="007425D2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E00CF"/>
    <w:rsid w:val="007E00EB"/>
    <w:rsid w:val="007E0DC7"/>
    <w:rsid w:val="007E32A1"/>
    <w:rsid w:val="00801D8C"/>
    <w:rsid w:val="00802588"/>
    <w:rsid w:val="0081480B"/>
    <w:rsid w:val="0081676B"/>
    <w:rsid w:val="008205E7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8D41A3"/>
    <w:rsid w:val="009024EA"/>
    <w:rsid w:val="00911129"/>
    <w:rsid w:val="0091757E"/>
    <w:rsid w:val="00917707"/>
    <w:rsid w:val="00922392"/>
    <w:rsid w:val="009336BD"/>
    <w:rsid w:val="009344C9"/>
    <w:rsid w:val="00942976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83D94"/>
    <w:rsid w:val="009A3047"/>
    <w:rsid w:val="009A7D35"/>
    <w:rsid w:val="009C19C2"/>
    <w:rsid w:val="009F26DF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714A3"/>
    <w:rsid w:val="00A8297B"/>
    <w:rsid w:val="00A948B8"/>
    <w:rsid w:val="00AA02BE"/>
    <w:rsid w:val="00AA2C50"/>
    <w:rsid w:val="00AB5C3D"/>
    <w:rsid w:val="00AC2400"/>
    <w:rsid w:val="00AE1EF1"/>
    <w:rsid w:val="00AF0F10"/>
    <w:rsid w:val="00AF70F7"/>
    <w:rsid w:val="00B00049"/>
    <w:rsid w:val="00B02EB8"/>
    <w:rsid w:val="00B11EC0"/>
    <w:rsid w:val="00B23B6F"/>
    <w:rsid w:val="00B24529"/>
    <w:rsid w:val="00B41976"/>
    <w:rsid w:val="00B51AAD"/>
    <w:rsid w:val="00B615A2"/>
    <w:rsid w:val="00B632B1"/>
    <w:rsid w:val="00B70B62"/>
    <w:rsid w:val="00B80BFA"/>
    <w:rsid w:val="00B865AD"/>
    <w:rsid w:val="00B92DDF"/>
    <w:rsid w:val="00BA19AD"/>
    <w:rsid w:val="00BA3600"/>
    <w:rsid w:val="00BD5DFB"/>
    <w:rsid w:val="00BE10F7"/>
    <w:rsid w:val="00BE2353"/>
    <w:rsid w:val="00BE56FB"/>
    <w:rsid w:val="00BE74CF"/>
    <w:rsid w:val="00BF110E"/>
    <w:rsid w:val="00BF11A4"/>
    <w:rsid w:val="00C00526"/>
    <w:rsid w:val="00C234A7"/>
    <w:rsid w:val="00C35833"/>
    <w:rsid w:val="00C36B0F"/>
    <w:rsid w:val="00C43DDC"/>
    <w:rsid w:val="00C440C8"/>
    <w:rsid w:val="00C45A55"/>
    <w:rsid w:val="00C511EA"/>
    <w:rsid w:val="00C84D26"/>
    <w:rsid w:val="00CA2687"/>
    <w:rsid w:val="00CC0FCA"/>
    <w:rsid w:val="00CC56D8"/>
    <w:rsid w:val="00CD171A"/>
    <w:rsid w:val="00CD243B"/>
    <w:rsid w:val="00CE217D"/>
    <w:rsid w:val="00CE4E63"/>
    <w:rsid w:val="00CE6C24"/>
    <w:rsid w:val="00CF517A"/>
    <w:rsid w:val="00D01CEC"/>
    <w:rsid w:val="00D070EA"/>
    <w:rsid w:val="00D1306F"/>
    <w:rsid w:val="00D21A33"/>
    <w:rsid w:val="00D45790"/>
    <w:rsid w:val="00D5289D"/>
    <w:rsid w:val="00D552D4"/>
    <w:rsid w:val="00D614BF"/>
    <w:rsid w:val="00D743AC"/>
    <w:rsid w:val="00D80731"/>
    <w:rsid w:val="00D84A28"/>
    <w:rsid w:val="00D90B99"/>
    <w:rsid w:val="00DA1E0E"/>
    <w:rsid w:val="00DA2862"/>
    <w:rsid w:val="00DA3871"/>
    <w:rsid w:val="00DA395E"/>
    <w:rsid w:val="00DA4229"/>
    <w:rsid w:val="00DA6D10"/>
    <w:rsid w:val="00DB1642"/>
    <w:rsid w:val="00DB3AF7"/>
    <w:rsid w:val="00DB5BA7"/>
    <w:rsid w:val="00DC37F7"/>
    <w:rsid w:val="00DC6B8C"/>
    <w:rsid w:val="00DD2D42"/>
    <w:rsid w:val="00DD75D4"/>
    <w:rsid w:val="00DE0B82"/>
    <w:rsid w:val="00DF7B3B"/>
    <w:rsid w:val="00E13D49"/>
    <w:rsid w:val="00E16EB9"/>
    <w:rsid w:val="00E26545"/>
    <w:rsid w:val="00E303C6"/>
    <w:rsid w:val="00E35E9F"/>
    <w:rsid w:val="00E541BE"/>
    <w:rsid w:val="00E606F9"/>
    <w:rsid w:val="00E64C69"/>
    <w:rsid w:val="00E67C88"/>
    <w:rsid w:val="00E844F0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B865AD"/>
    <w:pPr>
      <w:numPr>
        <w:numId w:val="2"/>
      </w:numPr>
      <w:spacing w:after="120" w:line="264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865AD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3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04A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042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unhideWhenUsed/>
    <w:rsid w:val="001070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10704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7DD5737F2F440ABF89B6B3124EED1" ma:contentTypeVersion="7" ma:contentTypeDescription="Create a new document." ma:contentTypeScope="" ma:versionID="d487ab896a847b9fe16194d521f3aded">
  <xsd:schema xmlns:xsd="http://www.w3.org/2001/XMLSchema" xmlns:xs="http://www.w3.org/2001/XMLSchema" xmlns:p="http://schemas.microsoft.com/office/2006/metadata/properties" xmlns:ns2="204990f3-c892-4c07-9cf9-ee0a7c78a8de" targetNamespace="http://schemas.microsoft.com/office/2006/metadata/properties" ma:root="true" ma:fieldsID="35290cdd3050cf3312b68f2f6a8eccad" ns2:_="">
    <xsd:import namespace="204990f3-c892-4c07-9cf9-ee0a7c78a8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990f3-c892-4c07-9cf9-ee0a7c78a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C822E-8C5B-47C4-86DD-2E2CE2959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0166E7-D70E-4E95-9A84-6E46AC2D88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27AEF-CC1F-4B1C-A72D-1751F4024BE1}"/>
</file>

<file path=customXml/itemProps4.xml><?xml version="1.0" encoding="utf-8"?>
<ds:datastoreItem xmlns:ds="http://schemas.openxmlformats.org/officeDocument/2006/customXml" ds:itemID="{062FCF5A-404D-448D-8C31-95669391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</Template>
  <TotalTime>325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4343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Ha Thanh Liem</cp:lastModifiedBy>
  <cp:revision>115</cp:revision>
  <cp:lastPrinted>2019-06-10T04:15:00Z</cp:lastPrinted>
  <dcterms:created xsi:type="dcterms:W3CDTF">2019-06-10T03:55:00Z</dcterms:created>
  <dcterms:modified xsi:type="dcterms:W3CDTF">2021-11-25T14:03:00Z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0x0101008017DD5737F2F440ABF89B6B3124EED1</vt:lpwstr>
  </property>
</Properties>
</file>